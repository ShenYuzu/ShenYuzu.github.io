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8CFD" w14:textId="77777777" w:rsidR="00913C94" w:rsidRPr="00B1681B" w:rsidRDefault="00913C94" w:rsidP="0093439C">
      <w:pPr>
        <w:pBdr>
          <w:bottom w:val="single" w:sz="4" w:space="0" w:color="auto"/>
        </w:pBdr>
        <w:spacing w:after="0" w:line="240" w:lineRule="auto"/>
        <w:rPr>
          <w:rFonts w:eastAsia="Arial" w:cstheme="minorHAnsi"/>
          <w:b/>
          <w:bCs/>
          <w:color w:val="000000"/>
          <w:sz w:val="18"/>
          <w:szCs w:val="18"/>
        </w:rPr>
      </w:pPr>
    </w:p>
    <w:p w14:paraId="48C2235E" w14:textId="77777777" w:rsidR="00802015" w:rsidRPr="004C20CE" w:rsidRDefault="00802015" w:rsidP="00802015">
      <w:pPr>
        <w:pBdr>
          <w:bottom w:val="single" w:sz="4" w:space="0" w:color="auto"/>
        </w:pBdr>
        <w:spacing w:after="0" w:line="240" w:lineRule="auto"/>
        <w:rPr>
          <w:rFonts w:eastAsia="Arial" w:cstheme="minorHAnsi"/>
          <w:b/>
          <w:bCs/>
          <w:color w:val="000000"/>
          <w:sz w:val="24"/>
          <w:szCs w:val="24"/>
        </w:rPr>
      </w:pPr>
      <w:r w:rsidRPr="004C20CE">
        <w:rPr>
          <w:rFonts w:eastAsia="Arial" w:cstheme="minorHAnsi"/>
          <w:b/>
          <w:bCs/>
          <w:color w:val="000000"/>
          <w:sz w:val="24"/>
          <w:szCs w:val="24"/>
        </w:rPr>
        <w:t>EDUCATION</w:t>
      </w:r>
    </w:p>
    <w:p w14:paraId="5AD3A6FC" w14:textId="77777777" w:rsidR="00802015" w:rsidRPr="00AF64F8" w:rsidRDefault="00802015" w:rsidP="00802015">
      <w:pPr>
        <w:pStyle w:val="NoSpacing"/>
        <w:tabs>
          <w:tab w:val="left" w:pos="851"/>
          <w:tab w:val="right" w:pos="9356"/>
        </w:tabs>
        <w:spacing w:before="0"/>
        <w:rPr>
          <w:rFonts w:cstheme="minorHAnsi"/>
          <w:b/>
          <w:sz w:val="18"/>
          <w:szCs w:val="18"/>
        </w:rPr>
      </w:pPr>
    </w:p>
    <w:p w14:paraId="04BA0996" w14:textId="77777777" w:rsidR="00802015" w:rsidRPr="004C20CE" w:rsidRDefault="00802015" w:rsidP="00802015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 w:rsidRPr="004C20CE">
        <w:rPr>
          <w:rFonts w:cstheme="minorHAnsi"/>
          <w:b/>
          <w:sz w:val="24"/>
          <w:szCs w:val="24"/>
        </w:rPr>
        <w:t>University of British Columbia</w:t>
      </w:r>
      <w:r w:rsidRPr="004C20CE">
        <w:rPr>
          <w:rFonts w:cstheme="minorHAnsi"/>
          <w:sz w:val="24"/>
          <w:szCs w:val="24"/>
        </w:rPr>
        <w:tab/>
        <w:t xml:space="preserve">Vancouver, BC </w:t>
      </w:r>
    </w:p>
    <w:p w14:paraId="700E7284" w14:textId="5539054B" w:rsidR="00802015" w:rsidRPr="004C20CE" w:rsidRDefault="00802015" w:rsidP="00802015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 w:rsidRPr="004C20CE">
        <w:rPr>
          <w:rFonts w:cstheme="minorHAnsi"/>
          <w:b/>
          <w:sz w:val="24"/>
          <w:szCs w:val="24"/>
        </w:rPr>
        <w:t xml:space="preserve">Bachelor of Applied Science </w:t>
      </w:r>
      <w:r w:rsidRPr="004C20CE">
        <w:rPr>
          <w:rFonts w:cstheme="minorHAnsi"/>
          <w:sz w:val="24"/>
          <w:szCs w:val="24"/>
        </w:rPr>
        <w:t xml:space="preserve">- </w:t>
      </w:r>
      <w:r w:rsidRPr="004C20CE">
        <w:rPr>
          <w:rFonts w:cstheme="minorHAnsi"/>
          <w:i/>
          <w:sz w:val="24"/>
          <w:szCs w:val="24"/>
        </w:rPr>
        <w:t>Mechanical Engineering</w:t>
      </w:r>
      <w:r>
        <w:rPr>
          <w:rFonts w:cstheme="minorHAnsi"/>
          <w:i/>
          <w:sz w:val="24"/>
          <w:szCs w:val="24"/>
        </w:rPr>
        <w:t xml:space="preserve"> (General)</w:t>
      </w:r>
      <w:r w:rsidRPr="004C20CE">
        <w:rPr>
          <w:rFonts w:cstheme="minorHAnsi"/>
          <w:i/>
          <w:sz w:val="24"/>
          <w:szCs w:val="24"/>
        </w:rPr>
        <w:tab/>
      </w:r>
      <w:r w:rsidRPr="004C20CE">
        <w:rPr>
          <w:rFonts w:cstheme="minorHAnsi"/>
          <w:sz w:val="24"/>
          <w:szCs w:val="24"/>
        </w:rPr>
        <w:t xml:space="preserve">July 2020 – </w:t>
      </w:r>
      <w:r w:rsidR="00F72093">
        <w:rPr>
          <w:rFonts w:cstheme="minorHAnsi"/>
          <w:sz w:val="24"/>
          <w:szCs w:val="24"/>
        </w:rPr>
        <w:t>April</w:t>
      </w:r>
      <w:r>
        <w:rPr>
          <w:rFonts w:cstheme="minorHAnsi"/>
          <w:sz w:val="24"/>
          <w:szCs w:val="24"/>
        </w:rPr>
        <w:t xml:space="preserve"> 202</w:t>
      </w:r>
      <w:r w:rsidR="00F72093">
        <w:rPr>
          <w:rFonts w:cstheme="minorHAnsi"/>
          <w:sz w:val="24"/>
          <w:szCs w:val="24"/>
        </w:rPr>
        <w:t>3</w:t>
      </w:r>
    </w:p>
    <w:p w14:paraId="754C268A" w14:textId="77777777" w:rsidR="00802015" w:rsidRPr="00AF64F8" w:rsidRDefault="00802015" w:rsidP="00802015">
      <w:pPr>
        <w:pStyle w:val="NoSpacing"/>
        <w:tabs>
          <w:tab w:val="left" w:pos="851"/>
          <w:tab w:val="right" w:pos="9356"/>
        </w:tabs>
        <w:spacing w:before="0"/>
        <w:rPr>
          <w:rFonts w:cstheme="minorHAnsi"/>
          <w:b/>
          <w:sz w:val="18"/>
          <w:szCs w:val="18"/>
        </w:rPr>
      </w:pPr>
    </w:p>
    <w:p w14:paraId="056F6E41" w14:textId="77777777" w:rsidR="00802015" w:rsidRPr="004C20CE" w:rsidRDefault="00802015" w:rsidP="00802015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 w:rsidRPr="004C20CE">
        <w:rPr>
          <w:rFonts w:cstheme="minorHAnsi"/>
          <w:b/>
          <w:sz w:val="24"/>
          <w:szCs w:val="24"/>
        </w:rPr>
        <w:t>Camosun College</w:t>
      </w:r>
      <w:r w:rsidRPr="004C20CE">
        <w:rPr>
          <w:rFonts w:cstheme="minorHAnsi"/>
          <w:sz w:val="24"/>
          <w:szCs w:val="24"/>
        </w:rPr>
        <w:tab/>
        <w:t>Victoria, BC</w:t>
      </w:r>
    </w:p>
    <w:p w14:paraId="1EE5594E" w14:textId="77777777" w:rsidR="00802015" w:rsidRPr="004C20CE" w:rsidRDefault="00802015" w:rsidP="00802015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 w:rsidRPr="004C20CE">
        <w:rPr>
          <w:rFonts w:cstheme="minorHAnsi"/>
          <w:b/>
          <w:sz w:val="24"/>
          <w:szCs w:val="24"/>
        </w:rPr>
        <w:t xml:space="preserve">Advanced Diploma </w:t>
      </w:r>
      <w:r w:rsidRPr="004C20CE">
        <w:rPr>
          <w:rFonts w:cstheme="minorHAnsi"/>
          <w:sz w:val="24"/>
          <w:szCs w:val="24"/>
        </w:rPr>
        <w:t xml:space="preserve">- </w:t>
      </w:r>
      <w:r w:rsidRPr="004C20CE">
        <w:rPr>
          <w:rFonts w:cstheme="minorHAnsi"/>
          <w:i/>
          <w:sz w:val="24"/>
          <w:szCs w:val="24"/>
        </w:rPr>
        <w:t>Mechanical Engineering Bridge</w:t>
      </w:r>
      <w:r w:rsidRPr="004C20CE">
        <w:rPr>
          <w:rFonts w:cstheme="minorHAnsi"/>
          <w:i/>
          <w:sz w:val="24"/>
          <w:szCs w:val="24"/>
        </w:rPr>
        <w:tab/>
      </w:r>
      <w:r w:rsidRPr="004C20CE">
        <w:rPr>
          <w:rFonts w:cstheme="minorHAnsi"/>
          <w:sz w:val="24"/>
          <w:szCs w:val="24"/>
        </w:rPr>
        <w:t>September 2019 – April 2020</w:t>
      </w:r>
    </w:p>
    <w:p w14:paraId="5F9FC6D2" w14:textId="77777777" w:rsidR="00802015" w:rsidRPr="00AF64F8" w:rsidRDefault="00802015" w:rsidP="00802015">
      <w:pPr>
        <w:pStyle w:val="NoSpacing"/>
        <w:tabs>
          <w:tab w:val="left" w:pos="851"/>
          <w:tab w:val="right" w:pos="9356"/>
        </w:tabs>
        <w:spacing w:before="0"/>
        <w:rPr>
          <w:rFonts w:cstheme="minorHAnsi"/>
          <w:b/>
          <w:sz w:val="18"/>
          <w:szCs w:val="18"/>
        </w:rPr>
      </w:pPr>
    </w:p>
    <w:p w14:paraId="0F9B5D0E" w14:textId="77777777" w:rsidR="00802015" w:rsidRPr="004C20CE" w:rsidRDefault="00802015" w:rsidP="00802015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 w:rsidRPr="004C20CE">
        <w:rPr>
          <w:rFonts w:cstheme="minorHAnsi"/>
          <w:b/>
          <w:sz w:val="24"/>
          <w:szCs w:val="24"/>
        </w:rPr>
        <w:t>Southern Alberta Institute of Technology (SAIT)</w:t>
      </w:r>
      <w:r w:rsidRPr="004C20CE">
        <w:rPr>
          <w:rFonts w:cstheme="minorHAnsi"/>
          <w:sz w:val="24"/>
          <w:szCs w:val="24"/>
        </w:rPr>
        <w:tab/>
        <w:t>Calgary, Alberta</w:t>
      </w:r>
    </w:p>
    <w:p w14:paraId="564D91BD" w14:textId="58E2A473" w:rsidR="00802015" w:rsidRPr="004C20CE" w:rsidRDefault="00802015" w:rsidP="00802015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 w:rsidRPr="004C20CE">
        <w:rPr>
          <w:rFonts w:cstheme="minorHAnsi"/>
          <w:b/>
          <w:sz w:val="24"/>
          <w:szCs w:val="24"/>
        </w:rPr>
        <w:t>Diploma</w:t>
      </w:r>
      <w:r w:rsidRPr="004C20CE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</w:t>
      </w:r>
      <w:r w:rsidRPr="004C20CE">
        <w:rPr>
          <w:rFonts w:cstheme="minorHAnsi"/>
          <w:sz w:val="24"/>
          <w:szCs w:val="24"/>
        </w:rPr>
        <w:t xml:space="preserve">- </w:t>
      </w:r>
      <w:r w:rsidRPr="004C20CE">
        <w:rPr>
          <w:rFonts w:cstheme="minorHAnsi"/>
          <w:i/>
          <w:sz w:val="24"/>
          <w:szCs w:val="24"/>
        </w:rPr>
        <w:t>Mechanical Engineering Technology</w:t>
      </w:r>
      <w:r>
        <w:rPr>
          <w:rFonts w:cstheme="minorHAnsi"/>
          <w:i/>
          <w:sz w:val="24"/>
          <w:szCs w:val="24"/>
        </w:rPr>
        <w:t>, Design and Analysis</w:t>
      </w:r>
      <w:r w:rsidRPr="004C20CE">
        <w:rPr>
          <w:rFonts w:cstheme="minorHAnsi"/>
          <w:sz w:val="24"/>
          <w:szCs w:val="24"/>
        </w:rPr>
        <w:tab/>
        <w:t>September 201</w:t>
      </w:r>
      <w:r>
        <w:rPr>
          <w:rFonts w:cstheme="minorHAnsi"/>
          <w:sz w:val="24"/>
          <w:szCs w:val="24"/>
        </w:rPr>
        <w:t>7</w:t>
      </w:r>
      <w:r w:rsidRPr="004C20CE">
        <w:rPr>
          <w:rFonts w:cstheme="minorHAnsi"/>
          <w:sz w:val="24"/>
          <w:szCs w:val="24"/>
        </w:rPr>
        <w:t xml:space="preserve"> – April 20</w:t>
      </w:r>
      <w:r>
        <w:rPr>
          <w:rFonts w:cstheme="minorHAnsi"/>
          <w:sz w:val="24"/>
          <w:szCs w:val="24"/>
        </w:rPr>
        <w:t>19</w:t>
      </w:r>
    </w:p>
    <w:p w14:paraId="79518E04" w14:textId="77777777" w:rsidR="00802015" w:rsidRDefault="00802015" w:rsidP="0093439C">
      <w:pPr>
        <w:pBdr>
          <w:bottom w:val="single" w:sz="4" w:space="0" w:color="auto"/>
        </w:pBdr>
        <w:spacing w:after="0" w:line="240" w:lineRule="auto"/>
        <w:rPr>
          <w:rFonts w:eastAsia="Arial" w:cstheme="minorHAnsi"/>
          <w:b/>
          <w:bCs/>
          <w:color w:val="000000"/>
          <w:sz w:val="24"/>
          <w:szCs w:val="24"/>
        </w:rPr>
      </w:pPr>
    </w:p>
    <w:p w14:paraId="7FBCC74C" w14:textId="4E6DA012" w:rsidR="007E1B34" w:rsidRPr="004C20CE" w:rsidRDefault="00802015" w:rsidP="0093439C">
      <w:pPr>
        <w:pBdr>
          <w:bottom w:val="single" w:sz="4" w:space="0" w:color="auto"/>
        </w:pBdr>
        <w:spacing w:after="0" w:line="240" w:lineRule="auto"/>
        <w:rPr>
          <w:rFonts w:eastAsia="Arial" w:cstheme="minorHAnsi"/>
          <w:b/>
          <w:bCs/>
          <w:color w:val="000000"/>
          <w:sz w:val="24"/>
          <w:szCs w:val="24"/>
        </w:rPr>
      </w:pPr>
      <w:r>
        <w:rPr>
          <w:rFonts w:eastAsia="Arial" w:cstheme="minorHAnsi"/>
          <w:b/>
          <w:bCs/>
          <w:color w:val="000000"/>
          <w:sz w:val="24"/>
          <w:szCs w:val="24"/>
        </w:rPr>
        <w:t>SKILLS</w:t>
      </w:r>
    </w:p>
    <w:p w14:paraId="7FBCC74D" w14:textId="77777777" w:rsidR="007E1B34" w:rsidRPr="009C32DD" w:rsidRDefault="007E1B34" w:rsidP="009857B6">
      <w:pPr>
        <w:pStyle w:val="NoSpacing"/>
        <w:tabs>
          <w:tab w:val="left" w:pos="851"/>
          <w:tab w:val="right" w:pos="9356"/>
        </w:tabs>
        <w:spacing w:before="0"/>
        <w:rPr>
          <w:rFonts w:eastAsia="Arial" w:cstheme="minorHAnsi"/>
          <w:sz w:val="18"/>
          <w:szCs w:val="18"/>
        </w:rPr>
      </w:pPr>
    </w:p>
    <w:p w14:paraId="7FBCC74E" w14:textId="70C1BCA7" w:rsidR="006A6D72" w:rsidRDefault="005E1836" w:rsidP="00A51422">
      <w:pPr>
        <w:pStyle w:val="NoSpacing"/>
        <w:numPr>
          <w:ilvl w:val="0"/>
          <w:numId w:val="7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4C20CE">
        <w:rPr>
          <w:rFonts w:cstheme="minorHAnsi"/>
          <w:sz w:val="24"/>
          <w:szCs w:val="24"/>
        </w:rPr>
        <w:t>2D &amp; 3D</w:t>
      </w:r>
      <w:r w:rsidR="00821EAA" w:rsidRPr="004C20CE">
        <w:rPr>
          <w:rFonts w:cstheme="minorHAnsi"/>
          <w:sz w:val="24"/>
          <w:szCs w:val="24"/>
        </w:rPr>
        <w:t xml:space="preserve"> </w:t>
      </w:r>
      <w:r w:rsidRPr="004C20CE">
        <w:rPr>
          <w:rFonts w:cstheme="minorHAnsi"/>
          <w:sz w:val="24"/>
          <w:szCs w:val="24"/>
        </w:rPr>
        <w:t xml:space="preserve">CAD </w:t>
      </w:r>
      <w:r w:rsidR="00821EAA" w:rsidRPr="004C20CE">
        <w:rPr>
          <w:rFonts w:cstheme="minorHAnsi"/>
          <w:sz w:val="24"/>
          <w:szCs w:val="24"/>
        </w:rPr>
        <w:t>programs such as</w:t>
      </w:r>
      <w:r w:rsidRPr="004C20CE">
        <w:rPr>
          <w:rFonts w:cstheme="minorHAnsi"/>
          <w:sz w:val="24"/>
          <w:szCs w:val="24"/>
        </w:rPr>
        <w:t xml:space="preserve"> </w:t>
      </w:r>
      <w:r w:rsidR="00DB64CB">
        <w:rPr>
          <w:rFonts w:cstheme="minorHAnsi"/>
          <w:sz w:val="24"/>
          <w:szCs w:val="24"/>
        </w:rPr>
        <w:t>SolidWorks</w:t>
      </w:r>
      <w:r w:rsidR="00722CA8">
        <w:rPr>
          <w:rFonts w:cstheme="minorHAnsi"/>
          <w:sz w:val="24"/>
          <w:szCs w:val="24"/>
        </w:rPr>
        <w:t>, AutoCAD, and Fusion 360</w:t>
      </w:r>
    </w:p>
    <w:p w14:paraId="3F19A99A" w14:textId="6164421B" w:rsidR="007D0C34" w:rsidRDefault="007D0C34" w:rsidP="00A51422">
      <w:pPr>
        <w:pStyle w:val="NoSpacing"/>
        <w:numPr>
          <w:ilvl w:val="0"/>
          <w:numId w:val="7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Proficient </w:t>
      </w:r>
      <w:r w:rsidR="00B11957">
        <w:rPr>
          <w:rFonts w:cstheme="minorHAnsi"/>
          <w:sz w:val="24"/>
          <w:szCs w:val="24"/>
        </w:rPr>
        <w:t xml:space="preserve">with </w:t>
      </w:r>
      <w:r w:rsidR="00996C12">
        <w:rPr>
          <w:rFonts w:cstheme="minorHAnsi"/>
          <w:sz w:val="24"/>
          <w:szCs w:val="24"/>
        </w:rPr>
        <w:t>SLA and FDM</w:t>
      </w:r>
      <w:r w:rsidR="00B11957">
        <w:rPr>
          <w:rFonts w:cstheme="minorHAnsi"/>
          <w:sz w:val="24"/>
          <w:szCs w:val="24"/>
        </w:rPr>
        <w:t xml:space="preserve"> 3D printing</w:t>
      </w:r>
      <w:r w:rsidR="00015B0C">
        <w:rPr>
          <w:rFonts w:cstheme="minorHAnsi"/>
          <w:sz w:val="24"/>
          <w:szCs w:val="24"/>
        </w:rPr>
        <w:t xml:space="preserve">, including </w:t>
      </w:r>
      <w:r w:rsidR="00996C12">
        <w:rPr>
          <w:rFonts w:cstheme="minorHAnsi"/>
          <w:sz w:val="24"/>
          <w:szCs w:val="24"/>
        </w:rPr>
        <w:t xml:space="preserve">the </w:t>
      </w:r>
      <w:r w:rsidR="00015B0C">
        <w:rPr>
          <w:rFonts w:cstheme="minorHAnsi"/>
          <w:sz w:val="24"/>
          <w:szCs w:val="24"/>
        </w:rPr>
        <w:t>slicing software such as Ultimaker Cura</w:t>
      </w:r>
    </w:p>
    <w:p w14:paraId="5F50DCCE" w14:textId="7C627B25" w:rsidR="000A7C61" w:rsidRPr="004C20CE" w:rsidRDefault="000A7C61" w:rsidP="00A51422">
      <w:pPr>
        <w:pStyle w:val="NoSpacing"/>
        <w:numPr>
          <w:ilvl w:val="0"/>
          <w:numId w:val="7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Proficient in </w:t>
      </w:r>
      <w:r w:rsidR="00394461">
        <w:rPr>
          <w:rFonts w:cstheme="minorHAnsi"/>
          <w:sz w:val="24"/>
          <w:szCs w:val="24"/>
        </w:rPr>
        <w:t xml:space="preserve">safe </w:t>
      </w:r>
      <w:r w:rsidR="009C32DD">
        <w:rPr>
          <w:rFonts w:cstheme="minorHAnsi"/>
          <w:sz w:val="24"/>
          <w:szCs w:val="24"/>
        </w:rPr>
        <w:t>use</w:t>
      </w:r>
      <w:r w:rsidR="00394461">
        <w:rPr>
          <w:rFonts w:cstheme="minorHAnsi"/>
          <w:sz w:val="24"/>
          <w:szCs w:val="24"/>
        </w:rPr>
        <w:t xml:space="preserve"> of machine shop </w:t>
      </w:r>
      <w:r w:rsidR="00DC30F4">
        <w:rPr>
          <w:rFonts w:cstheme="minorHAnsi"/>
          <w:sz w:val="24"/>
          <w:szCs w:val="24"/>
        </w:rPr>
        <w:t xml:space="preserve">equipment </w:t>
      </w:r>
      <w:r w:rsidR="0099194A">
        <w:rPr>
          <w:rFonts w:cstheme="minorHAnsi"/>
          <w:sz w:val="24"/>
          <w:szCs w:val="24"/>
        </w:rPr>
        <w:t xml:space="preserve">and </w:t>
      </w:r>
      <w:r w:rsidR="00394461">
        <w:rPr>
          <w:rFonts w:cstheme="minorHAnsi"/>
          <w:sz w:val="24"/>
          <w:szCs w:val="24"/>
        </w:rPr>
        <w:t>hand</w:t>
      </w:r>
      <w:r w:rsidR="00DC30F4">
        <w:rPr>
          <w:rFonts w:cstheme="minorHAnsi"/>
          <w:sz w:val="24"/>
          <w:szCs w:val="24"/>
        </w:rPr>
        <w:t xml:space="preserve">, </w:t>
      </w:r>
      <w:r w:rsidR="0099194A">
        <w:rPr>
          <w:rFonts w:cstheme="minorHAnsi"/>
          <w:sz w:val="24"/>
          <w:szCs w:val="24"/>
        </w:rPr>
        <w:t>air,</w:t>
      </w:r>
      <w:r w:rsidR="00DC30F4">
        <w:rPr>
          <w:rFonts w:cstheme="minorHAnsi"/>
          <w:sz w:val="24"/>
          <w:szCs w:val="24"/>
        </w:rPr>
        <w:t xml:space="preserve"> and power</w:t>
      </w:r>
      <w:r w:rsidR="00394461">
        <w:rPr>
          <w:rFonts w:cstheme="minorHAnsi"/>
          <w:sz w:val="24"/>
          <w:szCs w:val="24"/>
        </w:rPr>
        <w:t xml:space="preserve"> tools</w:t>
      </w:r>
    </w:p>
    <w:p w14:paraId="7FBCC74F" w14:textId="2BDE9FD6" w:rsidR="006A6D72" w:rsidRPr="004C20CE" w:rsidRDefault="006A6D72" w:rsidP="006A6D72">
      <w:pPr>
        <w:pStyle w:val="NoSpacing"/>
        <w:numPr>
          <w:ilvl w:val="0"/>
          <w:numId w:val="7"/>
        </w:numPr>
        <w:tabs>
          <w:tab w:val="left" w:pos="851"/>
          <w:tab w:val="right" w:pos="9356"/>
        </w:tabs>
        <w:spacing w:before="0"/>
        <w:jc w:val="both"/>
        <w:rPr>
          <w:rFonts w:cstheme="minorHAnsi"/>
          <w:sz w:val="24"/>
          <w:szCs w:val="24"/>
        </w:rPr>
      </w:pPr>
      <w:r w:rsidRPr="004C20CE">
        <w:rPr>
          <w:rFonts w:cstheme="minorHAnsi"/>
          <w:sz w:val="24"/>
          <w:szCs w:val="24"/>
        </w:rPr>
        <w:t>Proficient in Micro</w:t>
      </w:r>
      <w:r w:rsidR="00515057" w:rsidRPr="004C20CE">
        <w:rPr>
          <w:rFonts w:cstheme="minorHAnsi"/>
          <w:sz w:val="24"/>
          <w:szCs w:val="24"/>
        </w:rPr>
        <w:t xml:space="preserve">soft </w:t>
      </w:r>
      <w:r w:rsidR="00D27F1C" w:rsidRPr="004C20CE">
        <w:rPr>
          <w:rFonts w:cstheme="minorHAnsi"/>
          <w:sz w:val="24"/>
          <w:szCs w:val="24"/>
        </w:rPr>
        <w:t xml:space="preserve">Office Suite </w:t>
      </w:r>
    </w:p>
    <w:p w14:paraId="151A7B75" w14:textId="183B0940" w:rsidR="00CC581F" w:rsidRPr="004C20CE" w:rsidRDefault="009663D4" w:rsidP="00CC581F">
      <w:pPr>
        <w:pStyle w:val="NoSpacing"/>
        <w:numPr>
          <w:ilvl w:val="0"/>
          <w:numId w:val="7"/>
        </w:numPr>
        <w:tabs>
          <w:tab w:val="left" w:pos="851"/>
          <w:tab w:val="right" w:pos="9356"/>
        </w:tabs>
        <w:spacing w:before="0"/>
        <w:jc w:val="both"/>
        <w:rPr>
          <w:rFonts w:cstheme="minorHAnsi"/>
          <w:sz w:val="24"/>
          <w:szCs w:val="24"/>
        </w:rPr>
      </w:pPr>
      <w:r w:rsidRPr="004C20CE">
        <w:rPr>
          <w:rFonts w:cstheme="minorHAnsi"/>
          <w:sz w:val="24"/>
          <w:szCs w:val="24"/>
        </w:rPr>
        <w:t>Experience</w:t>
      </w:r>
      <w:r w:rsidR="004D57F1" w:rsidRPr="004C20CE">
        <w:rPr>
          <w:rFonts w:cstheme="minorHAnsi"/>
          <w:sz w:val="24"/>
          <w:szCs w:val="24"/>
        </w:rPr>
        <w:t>d</w:t>
      </w:r>
      <w:r w:rsidRPr="004C20CE">
        <w:rPr>
          <w:rFonts w:cstheme="minorHAnsi"/>
          <w:sz w:val="24"/>
          <w:szCs w:val="24"/>
        </w:rPr>
        <w:t xml:space="preserve"> in </w:t>
      </w:r>
      <w:r w:rsidR="00F73EA3">
        <w:rPr>
          <w:rFonts w:cstheme="minorHAnsi"/>
          <w:sz w:val="24"/>
          <w:szCs w:val="24"/>
        </w:rPr>
        <w:t>MATLAB</w:t>
      </w:r>
    </w:p>
    <w:p w14:paraId="06E81564" w14:textId="61D2322A" w:rsidR="00CC581F" w:rsidRDefault="00CC581F" w:rsidP="00CC581F">
      <w:pPr>
        <w:pStyle w:val="NoSpacing"/>
        <w:numPr>
          <w:ilvl w:val="0"/>
          <w:numId w:val="7"/>
        </w:numPr>
        <w:tabs>
          <w:tab w:val="left" w:pos="851"/>
          <w:tab w:val="right" w:pos="9356"/>
        </w:tabs>
        <w:spacing w:before="0"/>
        <w:jc w:val="both"/>
        <w:rPr>
          <w:rFonts w:cstheme="minorHAnsi"/>
          <w:sz w:val="24"/>
          <w:szCs w:val="24"/>
        </w:rPr>
      </w:pPr>
      <w:r w:rsidRPr="004C20CE">
        <w:rPr>
          <w:rFonts w:eastAsia="Times New Roman" w:cstheme="minorHAnsi"/>
          <w:sz w:val="24"/>
          <w:szCs w:val="24"/>
          <w:shd w:val="clear" w:color="auto" w:fill="FFFFFF"/>
        </w:rPr>
        <w:t>Effective interpersonal and communication skills</w:t>
      </w:r>
      <w:r w:rsidRPr="004C20CE">
        <w:rPr>
          <w:rFonts w:cstheme="minorHAnsi"/>
          <w:sz w:val="24"/>
          <w:szCs w:val="24"/>
        </w:rPr>
        <w:t xml:space="preserve"> </w:t>
      </w:r>
    </w:p>
    <w:p w14:paraId="57DB6580" w14:textId="403E817B" w:rsidR="0015018E" w:rsidRPr="00FC15B2" w:rsidRDefault="0015018E" w:rsidP="00CC581F">
      <w:pPr>
        <w:pStyle w:val="NoSpacing"/>
        <w:numPr>
          <w:ilvl w:val="0"/>
          <w:numId w:val="7"/>
        </w:numPr>
        <w:tabs>
          <w:tab w:val="left" w:pos="851"/>
          <w:tab w:val="right" w:pos="9356"/>
        </w:tabs>
        <w:spacing w:before="0"/>
        <w:jc w:val="both"/>
        <w:rPr>
          <w:rFonts w:cstheme="minorHAnsi"/>
          <w:sz w:val="24"/>
          <w:szCs w:val="24"/>
        </w:rPr>
      </w:pPr>
      <w:r w:rsidRPr="004C20CE">
        <w:rPr>
          <w:rFonts w:eastAsia="Times New Roman" w:cstheme="minorHAnsi"/>
          <w:sz w:val="24"/>
          <w:szCs w:val="24"/>
        </w:rPr>
        <w:t>Experienced in working in fast-paced, challenging settings</w:t>
      </w:r>
    </w:p>
    <w:p w14:paraId="38FA17F6" w14:textId="4364A50E" w:rsidR="00FC15B2" w:rsidRPr="00FC15B2" w:rsidRDefault="00FC15B2" w:rsidP="00FC15B2">
      <w:pPr>
        <w:pStyle w:val="NoSpacing"/>
        <w:numPr>
          <w:ilvl w:val="0"/>
          <w:numId w:val="7"/>
        </w:numPr>
        <w:tabs>
          <w:tab w:val="left" w:pos="851"/>
          <w:tab w:val="right" w:pos="9356"/>
        </w:tabs>
        <w:spacing w:before="0"/>
        <w:jc w:val="both"/>
        <w:rPr>
          <w:rFonts w:cstheme="minorHAnsi"/>
          <w:sz w:val="24"/>
          <w:szCs w:val="24"/>
        </w:rPr>
      </w:pPr>
      <w:r w:rsidRPr="004C20CE">
        <w:rPr>
          <w:rFonts w:cstheme="minorHAnsi"/>
          <w:sz w:val="24"/>
          <w:szCs w:val="24"/>
        </w:rPr>
        <w:t>Ability to analyze and find creative solutions for challenging issues</w:t>
      </w:r>
    </w:p>
    <w:p w14:paraId="1FE1B1BE" w14:textId="2CE82B4F" w:rsidR="00CC581F" w:rsidRPr="0015018E" w:rsidRDefault="00CC581F" w:rsidP="0015018E">
      <w:pPr>
        <w:pStyle w:val="NoSpacing"/>
        <w:numPr>
          <w:ilvl w:val="0"/>
          <w:numId w:val="7"/>
        </w:numPr>
        <w:tabs>
          <w:tab w:val="left" w:pos="851"/>
          <w:tab w:val="right" w:pos="9356"/>
        </w:tabs>
        <w:spacing w:before="0"/>
        <w:jc w:val="both"/>
        <w:rPr>
          <w:rFonts w:cstheme="minorHAnsi"/>
          <w:sz w:val="24"/>
          <w:szCs w:val="24"/>
        </w:rPr>
      </w:pPr>
      <w:r w:rsidRPr="004C20CE">
        <w:rPr>
          <w:rFonts w:cstheme="minorHAnsi"/>
          <w:sz w:val="24"/>
          <w:szCs w:val="24"/>
        </w:rPr>
        <w:t>Adaptable and works well independently and in a collaborative team environment</w:t>
      </w:r>
    </w:p>
    <w:p w14:paraId="7FBCC755" w14:textId="797F5629" w:rsidR="009E28CC" w:rsidRDefault="00CC581F" w:rsidP="00D3189C">
      <w:pPr>
        <w:pStyle w:val="NoSpacing"/>
        <w:numPr>
          <w:ilvl w:val="0"/>
          <w:numId w:val="7"/>
        </w:numPr>
        <w:tabs>
          <w:tab w:val="left" w:pos="851"/>
          <w:tab w:val="right" w:pos="9356"/>
        </w:tabs>
        <w:spacing w:before="0"/>
        <w:jc w:val="both"/>
        <w:rPr>
          <w:rFonts w:cstheme="minorHAnsi"/>
          <w:sz w:val="24"/>
          <w:szCs w:val="24"/>
        </w:rPr>
      </w:pPr>
      <w:r w:rsidRPr="004C20CE">
        <w:rPr>
          <w:rFonts w:cstheme="minorHAnsi"/>
          <w:sz w:val="24"/>
          <w:szCs w:val="24"/>
        </w:rPr>
        <w:t>High attention to detail, ability to multi-task, excellent time management</w:t>
      </w:r>
      <w:r w:rsidR="001A3292">
        <w:rPr>
          <w:rFonts w:cstheme="minorHAnsi"/>
          <w:sz w:val="24"/>
          <w:szCs w:val="24"/>
        </w:rPr>
        <w:t xml:space="preserve">, and </w:t>
      </w:r>
      <w:r w:rsidR="001A3292" w:rsidRPr="001A3292">
        <w:rPr>
          <w:rFonts w:cstheme="minorHAnsi"/>
          <w:sz w:val="24"/>
          <w:szCs w:val="24"/>
        </w:rPr>
        <w:t>organizational skills</w:t>
      </w:r>
    </w:p>
    <w:p w14:paraId="25194F51" w14:textId="68F97D3C" w:rsidR="00992F8A" w:rsidRDefault="00992F8A" w:rsidP="00992F8A">
      <w:pPr>
        <w:pStyle w:val="NoSpacing"/>
        <w:tabs>
          <w:tab w:val="left" w:pos="851"/>
          <w:tab w:val="right" w:pos="9356"/>
        </w:tabs>
        <w:spacing w:before="0"/>
        <w:ind w:left="360"/>
        <w:jc w:val="both"/>
        <w:rPr>
          <w:rFonts w:cstheme="minorHAnsi"/>
          <w:sz w:val="24"/>
          <w:szCs w:val="24"/>
        </w:rPr>
      </w:pPr>
    </w:p>
    <w:p w14:paraId="61F7DF50" w14:textId="77777777" w:rsidR="005D06DD" w:rsidRPr="004C20CE" w:rsidRDefault="005D06DD" w:rsidP="0093439C">
      <w:pPr>
        <w:pBdr>
          <w:bottom w:val="single" w:sz="4" w:space="0" w:color="auto"/>
        </w:pBdr>
        <w:spacing w:after="0" w:line="240" w:lineRule="auto"/>
        <w:rPr>
          <w:rFonts w:eastAsia="Arial" w:cstheme="minorHAnsi"/>
          <w:b/>
          <w:bCs/>
          <w:color w:val="000000"/>
          <w:sz w:val="24"/>
          <w:szCs w:val="24"/>
        </w:rPr>
      </w:pPr>
      <w:r>
        <w:rPr>
          <w:rFonts w:eastAsia="Arial" w:cstheme="minorHAnsi"/>
          <w:b/>
          <w:bCs/>
          <w:color w:val="000000"/>
          <w:sz w:val="24"/>
          <w:szCs w:val="24"/>
        </w:rPr>
        <w:t>TECHNICAL PROJECTS</w:t>
      </w:r>
    </w:p>
    <w:p w14:paraId="7D3EF0D3" w14:textId="77777777" w:rsidR="005D06DD" w:rsidRPr="009C32DD" w:rsidRDefault="005D06DD" w:rsidP="005D06DD">
      <w:pPr>
        <w:pStyle w:val="NoSpacing"/>
        <w:tabs>
          <w:tab w:val="left" w:pos="851"/>
          <w:tab w:val="right" w:pos="9356"/>
        </w:tabs>
        <w:spacing w:before="0"/>
        <w:rPr>
          <w:rFonts w:eastAsia="Arial" w:cstheme="minorHAnsi"/>
          <w:sz w:val="18"/>
          <w:szCs w:val="18"/>
        </w:rPr>
      </w:pPr>
    </w:p>
    <w:p w14:paraId="2BA32C9A" w14:textId="77777777" w:rsidR="009A5FEE" w:rsidRPr="00874178" w:rsidRDefault="009A5FEE" w:rsidP="009A5FEE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Braking Co-lead, Marketing Lead</w:t>
      </w:r>
      <w:r w:rsidRPr="00874178">
        <w:rPr>
          <w:rFonts w:cstheme="minorHAnsi"/>
          <w:b/>
          <w:sz w:val="24"/>
          <w:szCs w:val="24"/>
        </w:rPr>
        <w:tab/>
      </w:r>
      <w:r w:rsidRPr="00874178">
        <w:rPr>
          <w:rFonts w:cstheme="minorHAnsi"/>
          <w:sz w:val="24"/>
          <w:szCs w:val="24"/>
        </w:rPr>
        <w:t>Vancouver, BC</w:t>
      </w:r>
    </w:p>
    <w:p w14:paraId="2DF2E870" w14:textId="79D9A090" w:rsidR="009A5FEE" w:rsidRPr="00874178" w:rsidRDefault="009A5FEE" w:rsidP="009A5FEE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 w:rsidRPr="00874178">
        <w:rPr>
          <w:rFonts w:cstheme="minorHAnsi"/>
          <w:sz w:val="24"/>
          <w:szCs w:val="24"/>
        </w:rPr>
        <w:t xml:space="preserve">UBC </w:t>
      </w:r>
      <w:r w:rsidR="005E7C38">
        <w:rPr>
          <w:rFonts w:cstheme="minorHAnsi"/>
          <w:sz w:val="24"/>
          <w:szCs w:val="24"/>
        </w:rPr>
        <w:t>Concrete Toboggan</w:t>
      </w:r>
      <w:r w:rsidRPr="00874178">
        <w:rPr>
          <w:rFonts w:cstheme="minorHAnsi"/>
          <w:sz w:val="24"/>
          <w:szCs w:val="24"/>
        </w:rPr>
        <w:tab/>
        <w:t>September 202</w:t>
      </w:r>
      <w:r>
        <w:rPr>
          <w:rFonts w:cstheme="minorHAnsi"/>
          <w:sz w:val="24"/>
          <w:szCs w:val="24"/>
        </w:rPr>
        <w:t>1</w:t>
      </w:r>
      <w:r w:rsidRPr="00874178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Present</w:t>
      </w:r>
    </w:p>
    <w:p w14:paraId="592B0EA8" w14:textId="5E48EABC" w:rsidR="009A5FEE" w:rsidRDefault="005E7C38" w:rsidP="009A5FEE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Helped designed the braking subsystem on the concrete toboggan.</w:t>
      </w:r>
    </w:p>
    <w:p w14:paraId="2E6221D6" w14:textId="5DBBBD21" w:rsidR="00A13FA0" w:rsidRDefault="00A13FA0" w:rsidP="009A5FEE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Conducted SOLIDWORKS simulations to ensure the system could withstand forces applied on the structure</w:t>
      </w:r>
    </w:p>
    <w:p w14:paraId="1A2995A5" w14:textId="3D41FE46" w:rsidR="005E7C38" w:rsidRPr="00A13FA0" w:rsidRDefault="00A13FA0" w:rsidP="00A13FA0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Utilized various means of manufacturing, including but not limited to machining, 3D printing and waterjet cutting.</w:t>
      </w:r>
    </w:p>
    <w:p w14:paraId="0619EDE5" w14:textId="77777777" w:rsidR="000E5C2B" w:rsidRPr="00D2281F" w:rsidRDefault="000E5C2B" w:rsidP="004740C5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b/>
          <w:sz w:val="18"/>
          <w:szCs w:val="18"/>
        </w:rPr>
      </w:pPr>
    </w:p>
    <w:p w14:paraId="4E4D1F3D" w14:textId="4EAF8547" w:rsidR="00A13FA0" w:rsidRPr="00874178" w:rsidRDefault="00D3189C" w:rsidP="00A13FA0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Vehicle Mechanics / 3D Printing Consultant</w:t>
      </w:r>
      <w:r w:rsidR="00A13FA0" w:rsidRPr="00874178">
        <w:rPr>
          <w:rFonts w:cstheme="minorHAnsi"/>
          <w:b/>
          <w:sz w:val="24"/>
          <w:szCs w:val="24"/>
        </w:rPr>
        <w:tab/>
      </w:r>
      <w:r w:rsidR="00A13FA0" w:rsidRPr="00874178">
        <w:rPr>
          <w:rFonts w:cstheme="minorHAnsi"/>
          <w:sz w:val="24"/>
          <w:szCs w:val="24"/>
        </w:rPr>
        <w:t>Vancouver, BC</w:t>
      </w:r>
    </w:p>
    <w:p w14:paraId="7FB43B4D" w14:textId="77777777" w:rsidR="00A13FA0" w:rsidRPr="00874178" w:rsidRDefault="00A13FA0" w:rsidP="00A13FA0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 w:rsidRPr="00874178">
        <w:rPr>
          <w:rFonts w:cstheme="minorHAnsi"/>
          <w:sz w:val="24"/>
          <w:szCs w:val="24"/>
        </w:rPr>
        <w:t>UBC Supermileage Club</w:t>
      </w:r>
      <w:r w:rsidRPr="00874178">
        <w:rPr>
          <w:rFonts w:cstheme="minorHAnsi"/>
          <w:sz w:val="24"/>
          <w:szCs w:val="24"/>
        </w:rPr>
        <w:tab/>
        <w:t>September 202</w:t>
      </w:r>
      <w:r>
        <w:rPr>
          <w:rFonts w:cstheme="minorHAnsi"/>
          <w:sz w:val="24"/>
          <w:szCs w:val="24"/>
        </w:rPr>
        <w:t>2</w:t>
      </w:r>
      <w:r w:rsidRPr="00874178">
        <w:rPr>
          <w:rFonts w:cstheme="minorHAnsi"/>
          <w:sz w:val="24"/>
          <w:szCs w:val="24"/>
        </w:rPr>
        <w:t xml:space="preserve"> – Present</w:t>
      </w:r>
    </w:p>
    <w:p w14:paraId="4053F880" w14:textId="43C0C3B4" w:rsidR="00A13FA0" w:rsidRDefault="000A65AC" w:rsidP="00A13FA0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Lead the procurement and maintenance of the club’s 3D printer, optimizing prints and maximizing printer</w:t>
      </w:r>
      <w:r w:rsidR="005A7BC7">
        <w:rPr>
          <w:rFonts w:cstheme="minorHAnsi"/>
          <w:sz w:val="24"/>
          <w:szCs w:val="24"/>
        </w:rPr>
        <w:t xml:space="preserve"> uptime.</w:t>
      </w:r>
    </w:p>
    <w:p w14:paraId="2179876D" w14:textId="75F74DDB" w:rsidR="00A13FA0" w:rsidRPr="00BC4B1C" w:rsidRDefault="005A7BC7" w:rsidP="00BC4B1C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Waterjet Cut and produced parts for the Hydrogen Fuel Cell Prototype. Participating in </w:t>
      </w:r>
      <w:r w:rsidR="000A65AC">
        <w:rPr>
          <w:rFonts w:cstheme="minorHAnsi"/>
          <w:sz w:val="24"/>
          <w:szCs w:val="24"/>
        </w:rPr>
        <w:t>SEMA 2023 as part of the Vehicle Mechanics</w:t>
      </w:r>
      <w:r>
        <w:rPr>
          <w:rFonts w:cstheme="minorHAnsi"/>
          <w:sz w:val="24"/>
          <w:szCs w:val="24"/>
        </w:rPr>
        <w:t xml:space="preserve"> team</w:t>
      </w:r>
      <w:r w:rsidR="000A65AC">
        <w:rPr>
          <w:rFonts w:cstheme="minorHAnsi"/>
          <w:sz w:val="24"/>
          <w:szCs w:val="24"/>
        </w:rPr>
        <w:t>.</w:t>
      </w:r>
      <w:r w:rsidR="000A65AC" w:rsidRPr="000A65AC">
        <w:rPr>
          <w:rFonts w:cstheme="minorHAnsi"/>
          <w:sz w:val="24"/>
          <w:szCs w:val="24"/>
        </w:rPr>
        <w:t xml:space="preserve"> </w:t>
      </w:r>
    </w:p>
    <w:p w14:paraId="1BC2556A" w14:textId="77777777" w:rsidR="000A65AC" w:rsidRPr="005A7BC7" w:rsidRDefault="000A65AC" w:rsidP="000A65AC">
      <w:pPr>
        <w:pStyle w:val="NoSpacing"/>
        <w:tabs>
          <w:tab w:val="left" w:pos="851"/>
          <w:tab w:val="right" w:pos="9356"/>
        </w:tabs>
        <w:spacing w:before="0"/>
        <w:ind w:left="360"/>
        <w:rPr>
          <w:rFonts w:cstheme="minorHAnsi"/>
          <w:b/>
          <w:sz w:val="18"/>
          <w:szCs w:val="18"/>
        </w:rPr>
      </w:pPr>
    </w:p>
    <w:p w14:paraId="59A1FDBB" w14:textId="47159171" w:rsidR="004740C5" w:rsidRPr="00874178" w:rsidRDefault="009A5FEE" w:rsidP="004740C5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Competitor, Team Lead</w:t>
      </w:r>
      <w:r w:rsidR="004740C5" w:rsidRPr="00874178">
        <w:rPr>
          <w:rFonts w:cstheme="minorHAnsi"/>
          <w:b/>
          <w:sz w:val="24"/>
          <w:szCs w:val="24"/>
        </w:rPr>
        <w:tab/>
      </w:r>
      <w:r w:rsidR="004740C5" w:rsidRPr="00874178">
        <w:rPr>
          <w:rFonts w:cstheme="minorHAnsi"/>
          <w:sz w:val="24"/>
          <w:szCs w:val="24"/>
        </w:rPr>
        <w:t>Vancouver, BC</w:t>
      </w:r>
    </w:p>
    <w:p w14:paraId="368FDB35" w14:textId="056CECA8" w:rsidR="004740C5" w:rsidRPr="00874178" w:rsidRDefault="004740C5" w:rsidP="004740C5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 w:rsidRPr="00874178">
        <w:rPr>
          <w:rFonts w:cstheme="minorHAnsi"/>
          <w:sz w:val="24"/>
          <w:szCs w:val="24"/>
        </w:rPr>
        <w:t xml:space="preserve">UBC </w:t>
      </w:r>
      <w:r w:rsidR="009A5FEE">
        <w:rPr>
          <w:rFonts w:cstheme="minorHAnsi"/>
          <w:sz w:val="24"/>
          <w:szCs w:val="24"/>
        </w:rPr>
        <w:t>Design League</w:t>
      </w:r>
      <w:r w:rsidRPr="00874178">
        <w:rPr>
          <w:rFonts w:cstheme="minorHAnsi"/>
          <w:sz w:val="24"/>
          <w:szCs w:val="24"/>
        </w:rPr>
        <w:tab/>
      </w:r>
      <w:r w:rsidR="009A5FEE">
        <w:rPr>
          <w:rFonts w:cstheme="minorHAnsi"/>
          <w:sz w:val="24"/>
          <w:szCs w:val="24"/>
        </w:rPr>
        <w:t>February 2022</w:t>
      </w:r>
    </w:p>
    <w:p w14:paraId="0F3B4985" w14:textId="5BF62B57" w:rsidR="009A5FEE" w:rsidRDefault="009A5FEE" w:rsidP="004740C5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9A5FEE">
        <w:rPr>
          <w:rFonts w:cstheme="minorHAnsi"/>
          <w:sz w:val="24"/>
          <w:szCs w:val="24"/>
        </w:rPr>
        <w:t xml:space="preserve">Completed a FDM 3D Printer CAD model that accurately reflects the </w:t>
      </w:r>
      <w:r w:rsidR="00D3189C" w:rsidRPr="009A5FEE">
        <w:rPr>
          <w:rFonts w:cstheme="minorHAnsi"/>
          <w:sz w:val="24"/>
          <w:szCs w:val="24"/>
        </w:rPr>
        <w:t>real-life</w:t>
      </w:r>
      <w:r w:rsidRPr="009A5FEE">
        <w:rPr>
          <w:rFonts w:cstheme="minorHAnsi"/>
          <w:sz w:val="24"/>
          <w:szCs w:val="24"/>
        </w:rPr>
        <w:t xml:space="preserve"> counterparts and the team’s design package that aims to improve the leveling mechanism, bed adhesion, motion system, and the extruder.</w:t>
      </w:r>
    </w:p>
    <w:p w14:paraId="55F77D2B" w14:textId="4C546F1F" w:rsidR="009A5FEE" w:rsidRPr="009A5FEE" w:rsidRDefault="009A5FEE" w:rsidP="004740C5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 novel design idea which incorporated encoders in addition to existing bed leveling technology to ensure a flat print bed.</w:t>
      </w:r>
      <w:r w:rsidR="00F72093">
        <w:rPr>
          <w:rFonts w:cstheme="minorHAnsi"/>
          <w:sz w:val="24"/>
          <w:szCs w:val="24"/>
        </w:rPr>
        <w:t xml:space="preserve"> </w:t>
      </w:r>
    </w:p>
    <w:p w14:paraId="7E407838" w14:textId="401798EE" w:rsidR="009A5FEE" w:rsidRPr="009A5FEE" w:rsidRDefault="009A5FEE" w:rsidP="004740C5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9A5FEE">
        <w:rPr>
          <w:rFonts w:cstheme="minorHAnsi"/>
          <w:sz w:val="24"/>
          <w:szCs w:val="24"/>
        </w:rPr>
        <w:t xml:space="preserve">Won </w:t>
      </w:r>
      <w:r w:rsidRPr="009A5FEE">
        <w:rPr>
          <w:rFonts w:cstheme="minorHAnsi"/>
          <w:b/>
          <w:bCs/>
          <w:sz w:val="24"/>
          <w:szCs w:val="24"/>
          <w:u w:val="single"/>
        </w:rPr>
        <w:t>1st</w:t>
      </w:r>
      <w:r w:rsidRPr="009A5FEE">
        <w:rPr>
          <w:rFonts w:cstheme="minorHAnsi"/>
          <w:sz w:val="24"/>
          <w:szCs w:val="24"/>
        </w:rPr>
        <w:t xml:space="preserve"> place in the Technical Engineering Prompt at the 2022 UBC Designathon, a 36 hour CAD design marathon</w:t>
      </w:r>
      <w:r w:rsidRPr="009A5FEE">
        <w:rPr>
          <w:sz w:val="24"/>
          <w:szCs w:val="24"/>
        </w:rPr>
        <w:t>.</w:t>
      </w:r>
    </w:p>
    <w:p w14:paraId="5F444899" w14:textId="77777777" w:rsidR="004740C5" w:rsidRPr="00D2281F" w:rsidRDefault="004740C5" w:rsidP="005D06DD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b/>
          <w:sz w:val="18"/>
          <w:szCs w:val="18"/>
        </w:rPr>
      </w:pPr>
    </w:p>
    <w:p w14:paraId="48109855" w14:textId="77777777" w:rsidR="00722CA8" w:rsidRDefault="00722CA8" w:rsidP="005D06DD">
      <w:pPr>
        <w:pStyle w:val="NoSpacing"/>
        <w:tabs>
          <w:tab w:val="left" w:pos="851"/>
          <w:tab w:val="right" w:pos="10530"/>
        </w:tabs>
        <w:spacing w:before="0"/>
        <w:rPr>
          <w:rFonts w:eastAsia="Arial" w:cstheme="minorHAnsi"/>
          <w:sz w:val="18"/>
          <w:szCs w:val="18"/>
        </w:rPr>
      </w:pPr>
    </w:p>
    <w:p w14:paraId="0E31D13F" w14:textId="5BBEF6D8" w:rsidR="005D06DD" w:rsidRPr="00874178" w:rsidRDefault="00D3189C" w:rsidP="005D06DD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Capstone Project, Waterslide Scaling Analysis</w:t>
      </w:r>
      <w:r w:rsidR="005D06DD" w:rsidRPr="00874178">
        <w:rPr>
          <w:rFonts w:cstheme="minorHAnsi"/>
          <w:b/>
          <w:sz w:val="24"/>
          <w:szCs w:val="24"/>
        </w:rPr>
        <w:tab/>
      </w:r>
      <w:r w:rsidR="005D06DD" w:rsidRPr="00874178">
        <w:rPr>
          <w:rFonts w:cstheme="minorHAnsi"/>
          <w:sz w:val="24"/>
          <w:szCs w:val="24"/>
        </w:rPr>
        <w:t>Vancouver, BC</w:t>
      </w:r>
    </w:p>
    <w:p w14:paraId="283507EC" w14:textId="613D378D" w:rsidR="005D06DD" w:rsidRPr="00874178" w:rsidRDefault="00993321" w:rsidP="005D06DD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Pr="00993321">
        <w:rPr>
          <w:rFonts w:cstheme="minorHAnsi"/>
          <w:sz w:val="24"/>
          <w:szCs w:val="24"/>
        </w:rPr>
        <w:t>University of British Columbia</w:t>
      </w:r>
      <w:r w:rsidR="005D06DD" w:rsidRPr="00874178">
        <w:rPr>
          <w:rFonts w:cstheme="minorHAnsi"/>
          <w:sz w:val="24"/>
          <w:szCs w:val="24"/>
        </w:rPr>
        <w:tab/>
        <w:t>September 202</w:t>
      </w:r>
      <w:r w:rsidR="00722CA8">
        <w:rPr>
          <w:rFonts w:cstheme="minorHAnsi"/>
          <w:sz w:val="24"/>
          <w:szCs w:val="24"/>
        </w:rPr>
        <w:t>1</w:t>
      </w:r>
      <w:r w:rsidR="005D06DD" w:rsidRPr="00874178">
        <w:rPr>
          <w:rFonts w:cstheme="minorHAnsi"/>
          <w:sz w:val="24"/>
          <w:szCs w:val="24"/>
        </w:rPr>
        <w:t xml:space="preserve"> – </w:t>
      </w:r>
      <w:r w:rsidR="00722CA8">
        <w:rPr>
          <w:rFonts w:cstheme="minorHAnsi"/>
          <w:sz w:val="24"/>
          <w:szCs w:val="24"/>
        </w:rPr>
        <w:t>April 2022</w:t>
      </w:r>
    </w:p>
    <w:p w14:paraId="3A4D868D" w14:textId="4B2FAE28" w:rsidR="0046051F" w:rsidRDefault="0046051F" w:rsidP="005D06DD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Explored a low cost method of prototyping waterslides for our client, WhiteWater West.</w:t>
      </w:r>
    </w:p>
    <w:p w14:paraId="0BA4D7FB" w14:textId="6AF43629" w:rsidR="0046051F" w:rsidRDefault="0046051F" w:rsidP="0046051F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Preformed scaling analysis looking at fluid behavior and scaling proportions to determine if the method was accurate within the requirements of the client.</w:t>
      </w:r>
    </w:p>
    <w:p w14:paraId="35CEC20C" w14:textId="77E40808" w:rsidR="0046051F" w:rsidRDefault="0046051F" w:rsidP="0046051F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Constructed a scale model of a certain slide </w:t>
      </w:r>
      <w:r w:rsidR="00722CA8">
        <w:rPr>
          <w:rFonts w:cstheme="minorHAnsi"/>
          <w:sz w:val="24"/>
          <w:szCs w:val="24"/>
        </w:rPr>
        <w:t>with a closed loop water system</w:t>
      </w:r>
      <w:r>
        <w:rPr>
          <w:rFonts w:cstheme="minorHAnsi"/>
          <w:sz w:val="24"/>
          <w:szCs w:val="24"/>
        </w:rPr>
        <w:t xml:space="preserve"> that w</w:t>
      </w:r>
      <w:r w:rsidR="00722CA8">
        <w:rPr>
          <w:rFonts w:cstheme="minorHAnsi"/>
          <w:sz w:val="24"/>
          <w:szCs w:val="24"/>
        </w:rPr>
        <w:t>as</w:t>
      </w:r>
      <w:r>
        <w:rPr>
          <w:rFonts w:cstheme="minorHAnsi"/>
          <w:sz w:val="24"/>
          <w:szCs w:val="24"/>
        </w:rPr>
        <w:t xml:space="preserve"> determined to mimic the flow behavior close enough for the client’s needs.</w:t>
      </w:r>
    </w:p>
    <w:p w14:paraId="0215047C" w14:textId="0215447D" w:rsidR="00722CA8" w:rsidRDefault="00722CA8" w:rsidP="0046051F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Calculated the required flow rate to overcome the surface tension effects of water, and determined required pump head and pump flowrate in order to mimic the real life version.</w:t>
      </w:r>
    </w:p>
    <w:p w14:paraId="04F11DCB" w14:textId="77777777" w:rsidR="00722CA8" w:rsidRDefault="00722CA8" w:rsidP="00722CA8">
      <w:pPr>
        <w:pStyle w:val="NoSpacing"/>
        <w:tabs>
          <w:tab w:val="left" w:pos="851"/>
          <w:tab w:val="right" w:pos="9356"/>
        </w:tabs>
        <w:spacing w:before="0"/>
        <w:ind w:left="360"/>
        <w:rPr>
          <w:rFonts w:cstheme="minorHAnsi"/>
          <w:sz w:val="24"/>
          <w:szCs w:val="24"/>
        </w:rPr>
      </w:pPr>
    </w:p>
    <w:p w14:paraId="555B2765" w14:textId="735855FF" w:rsidR="00722CA8" w:rsidRPr="00874178" w:rsidRDefault="00722CA8" w:rsidP="00722CA8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Capstone Project, Refrigerated Beer Pong Table</w:t>
      </w:r>
      <w:r w:rsidRPr="00874178">
        <w:rPr>
          <w:rFonts w:cstheme="minorHAnsi"/>
          <w:b/>
          <w:sz w:val="24"/>
          <w:szCs w:val="24"/>
        </w:rPr>
        <w:tab/>
      </w:r>
      <w:r w:rsidR="00F72093">
        <w:rPr>
          <w:rFonts w:cstheme="minorHAnsi"/>
          <w:sz w:val="24"/>
          <w:szCs w:val="24"/>
        </w:rPr>
        <w:t>Calgary, AB</w:t>
      </w:r>
    </w:p>
    <w:p w14:paraId="25032DE7" w14:textId="55C1C8F4" w:rsidR="00722CA8" w:rsidRPr="00874178" w:rsidRDefault="00722CA8" w:rsidP="00722CA8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Southern Alberta Institute of Technology</w:t>
      </w:r>
      <w:r w:rsidRPr="00874178">
        <w:rPr>
          <w:rFonts w:cstheme="minorHAnsi"/>
          <w:sz w:val="24"/>
          <w:szCs w:val="24"/>
        </w:rPr>
        <w:tab/>
        <w:t>September 20</w:t>
      </w:r>
      <w:r>
        <w:rPr>
          <w:rFonts w:cstheme="minorHAnsi"/>
          <w:sz w:val="24"/>
          <w:szCs w:val="24"/>
        </w:rPr>
        <w:t>18</w:t>
      </w:r>
      <w:r w:rsidRPr="00874178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December 2019</w:t>
      </w:r>
    </w:p>
    <w:p w14:paraId="4A1346F5" w14:textId="77777777" w:rsidR="00722CA8" w:rsidRPr="00722CA8" w:rsidRDefault="00722CA8" w:rsidP="00722CA8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722CA8">
        <w:rPr>
          <w:rFonts w:cstheme="minorHAnsi"/>
          <w:sz w:val="24"/>
          <w:szCs w:val="24"/>
        </w:rPr>
        <w:t>Designed an improved beer pong table that would double as a refrigeration unit, allowing the beverages to stay cool</w:t>
      </w:r>
    </w:p>
    <w:p w14:paraId="1D2861DD" w14:textId="1C72C1BE" w:rsidR="0046051F" w:rsidRDefault="00722CA8" w:rsidP="00722CA8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722CA8">
        <w:rPr>
          <w:rFonts w:cstheme="minorHAnsi"/>
          <w:sz w:val="24"/>
          <w:szCs w:val="24"/>
        </w:rPr>
        <w:t xml:space="preserve">Applied knowledge from SAIT courses to allow for proper selection of refrigeration units, refrigeration loops and insulation design </w:t>
      </w:r>
      <w:r w:rsidR="00992F8A" w:rsidRPr="00722CA8">
        <w:rPr>
          <w:rFonts w:cstheme="minorHAnsi"/>
          <w:sz w:val="24"/>
          <w:szCs w:val="24"/>
        </w:rPr>
        <w:t>to</w:t>
      </w:r>
      <w:r w:rsidRPr="00722CA8">
        <w:rPr>
          <w:rFonts w:cstheme="minorHAnsi"/>
          <w:sz w:val="24"/>
          <w:szCs w:val="24"/>
        </w:rPr>
        <w:t xml:space="preserve"> design the optimal table.</w:t>
      </w:r>
    </w:p>
    <w:p w14:paraId="74873550" w14:textId="77777777" w:rsidR="00722CA8" w:rsidRPr="0046051F" w:rsidRDefault="00722CA8" w:rsidP="00722CA8">
      <w:pPr>
        <w:pStyle w:val="NoSpacing"/>
        <w:tabs>
          <w:tab w:val="left" w:pos="851"/>
          <w:tab w:val="right" w:pos="9356"/>
        </w:tabs>
        <w:spacing w:before="0"/>
        <w:ind w:left="360"/>
        <w:rPr>
          <w:rFonts w:cstheme="minorHAnsi"/>
          <w:sz w:val="24"/>
          <w:szCs w:val="24"/>
        </w:rPr>
      </w:pPr>
    </w:p>
    <w:p w14:paraId="7FBCC756" w14:textId="62560B0A" w:rsidR="00691DC6" w:rsidRPr="004C20CE" w:rsidRDefault="00D44A1E" w:rsidP="0093439C">
      <w:pPr>
        <w:pBdr>
          <w:bottom w:val="single" w:sz="4" w:space="0" w:color="auto"/>
        </w:pBdr>
        <w:spacing w:after="0" w:line="240" w:lineRule="auto"/>
        <w:rPr>
          <w:rFonts w:eastAsia="Arial" w:cstheme="minorHAnsi"/>
          <w:b/>
          <w:bCs/>
          <w:color w:val="000000"/>
          <w:sz w:val="24"/>
          <w:szCs w:val="24"/>
        </w:rPr>
      </w:pPr>
      <w:r w:rsidRPr="004C20CE">
        <w:rPr>
          <w:rFonts w:eastAsia="Arial" w:cstheme="minorHAnsi"/>
          <w:b/>
          <w:bCs/>
          <w:color w:val="000000"/>
          <w:sz w:val="24"/>
          <w:szCs w:val="24"/>
        </w:rPr>
        <w:t>WORK</w:t>
      </w:r>
      <w:r w:rsidR="00691DC6" w:rsidRPr="004C20CE">
        <w:rPr>
          <w:rFonts w:eastAsia="Arial" w:cstheme="minorHAnsi"/>
          <w:b/>
          <w:bCs/>
          <w:color w:val="000000"/>
          <w:sz w:val="24"/>
          <w:szCs w:val="24"/>
        </w:rPr>
        <w:t xml:space="preserve"> EXPERIENCE</w:t>
      </w:r>
    </w:p>
    <w:p w14:paraId="7FBCC757" w14:textId="77777777" w:rsidR="00691DC6" w:rsidRPr="009C32DD" w:rsidRDefault="00691DC6" w:rsidP="00691DC6">
      <w:pPr>
        <w:pStyle w:val="NoSpacing"/>
        <w:tabs>
          <w:tab w:val="left" w:pos="851"/>
          <w:tab w:val="right" w:pos="9356"/>
        </w:tabs>
        <w:spacing w:before="0"/>
        <w:rPr>
          <w:rFonts w:eastAsia="Arial" w:cstheme="minorHAnsi"/>
          <w:sz w:val="18"/>
          <w:szCs w:val="18"/>
        </w:rPr>
      </w:pPr>
    </w:p>
    <w:p w14:paraId="5816D7A6" w14:textId="7ABF0531" w:rsidR="00C70D71" w:rsidRPr="00C1177E" w:rsidRDefault="00802015" w:rsidP="00C70D71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Part</w:t>
      </w:r>
      <w:r w:rsidR="00A13FA0">
        <w:rPr>
          <w:rFonts w:cstheme="minorHAnsi"/>
          <w:b/>
          <w:sz w:val="24"/>
          <w:szCs w:val="24"/>
        </w:rPr>
        <w:t>-T</w:t>
      </w:r>
      <w:r>
        <w:rPr>
          <w:rFonts w:cstheme="minorHAnsi"/>
          <w:b/>
          <w:sz w:val="24"/>
          <w:szCs w:val="24"/>
        </w:rPr>
        <w:t>ime Remote Tutor</w:t>
      </w:r>
      <w:r w:rsidR="00C70D71" w:rsidRPr="00C1177E">
        <w:rPr>
          <w:rFonts w:cstheme="minorHAnsi"/>
          <w:b/>
          <w:sz w:val="24"/>
          <w:szCs w:val="24"/>
        </w:rPr>
        <w:tab/>
      </w:r>
      <w:r w:rsidR="00C70D71">
        <w:rPr>
          <w:rFonts w:cstheme="minorHAnsi"/>
          <w:sz w:val="24"/>
          <w:szCs w:val="24"/>
        </w:rPr>
        <w:t>Vancouver, BC</w:t>
      </w:r>
    </w:p>
    <w:p w14:paraId="7F5BF030" w14:textId="5D45AEBC" w:rsidR="00C70D71" w:rsidRPr="00C1177E" w:rsidRDefault="00802015" w:rsidP="00C70D71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PAPER</w:t>
      </w:r>
      <w:r>
        <w:rPr>
          <w:rFonts w:cstheme="minorHAnsi"/>
          <w:sz w:val="24"/>
          <w:szCs w:val="24"/>
        </w:rPr>
        <w:tab/>
      </w:r>
      <w:r w:rsidR="00C70D71" w:rsidRPr="00C1177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June</w:t>
      </w:r>
      <w:r w:rsidR="00C70D71">
        <w:rPr>
          <w:rFonts w:cstheme="minorHAnsi"/>
          <w:sz w:val="24"/>
          <w:szCs w:val="24"/>
        </w:rPr>
        <w:t xml:space="preserve"> 2021</w:t>
      </w:r>
      <w:r w:rsidR="00C70D71" w:rsidRPr="00C1177E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Current</w:t>
      </w:r>
    </w:p>
    <w:p w14:paraId="66D5563D" w14:textId="77777777" w:rsidR="00802015" w:rsidRPr="00802015" w:rsidRDefault="00802015" w:rsidP="00802015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802015">
        <w:rPr>
          <w:rFonts w:cstheme="minorHAnsi"/>
          <w:sz w:val="24"/>
          <w:szCs w:val="24"/>
        </w:rPr>
        <w:t>Tutored students in Mathematics and Sciences over a web-based platform.</w:t>
      </w:r>
    </w:p>
    <w:p w14:paraId="499AF0DB" w14:textId="38E6D5E7" w:rsidR="00C70D71" w:rsidRDefault="00802015" w:rsidP="00802015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802015">
        <w:rPr>
          <w:rFonts w:cstheme="minorHAnsi"/>
          <w:sz w:val="24"/>
          <w:szCs w:val="24"/>
        </w:rPr>
        <w:t>Utilized different methods of teaching to suit student’s needs.</w:t>
      </w:r>
    </w:p>
    <w:p w14:paraId="493801DC" w14:textId="77777777" w:rsidR="00802015" w:rsidRDefault="00802015" w:rsidP="00132D17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</w:p>
    <w:p w14:paraId="5F8B1F6A" w14:textId="55DF0FA8" w:rsidR="009A5FEE" w:rsidRPr="00C1177E" w:rsidRDefault="009A5FEE" w:rsidP="009A5FEE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 Barista</w:t>
      </w:r>
      <w:r w:rsidRPr="00C1177E">
        <w:rPr>
          <w:rFonts w:cstheme="minorHAnsi"/>
          <w:b/>
          <w:sz w:val="24"/>
          <w:szCs w:val="24"/>
        </w:rPr>
        <w:t xml:space="preserve"> </w:t>
      </w:r>
      <w:r w:rsidRPr="00C1177E">
        <w:rPr>
          <w:rFonts w:cstheme="minorHAnsi"/>
          <w:b/>
          <w:sz w:val="24"/>
          <w:szCs w:val="24"/>
        </w:rPr>
        <w:tab/>
      </w:r>
      <w:r w:rsidR="000A65AC">
        <w:rPr>
          <w:rFonts w:cstheme="minorHAnsi"/>
          <w:sz w:val="24"/>
          <w:szCs w:val="24"/>
        </w:rPr>
        <w:t>Vancouver, BC</w:t>
      </w:r>
    </w:p>
    <w:p w14:paraId="7740FE85" w14:textId="77777777" w:rsidR="009A5FEE" w:rsidRPr="00C1177E" w:rsidRDefault="009A5FEE" w:rsidP="009A5FEE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Teadot UBC</w:t>
      </w:r>
      <w:r w:rsidRPr="00C1177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August 2022 – December 2022</w:t>
      </w:r>
      <w:r w:rsidRPr="00C1177E">
        <w:rPr>
          <w:rFonts w:cstheme="minorHAnsi"/>
          <w:sz w:val="24"/>
          <w:szCs w:val="24"/>
        </w:rPr>
        <w:t xml:space="preserve"> </w:t>
      </w:r>
    </w:p>
    <w:p w14:paraId="13712C6E" w14:textId="77777777" w:rsidR="009A5FEE" w:rsidRDefault="009A5FEE" w:rsidP="009A5FEE">
      <w:pPr>
        <w:pStyle w:val="NoSpacing"/>
        <w:numPr>
          <w:ilvl w:val="0"/>
          <w:numId w:val="9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Prepared beverages and food products in a timely manner</w:t>
      </w:r>
    </w:p>
    <w:p w14:paraId="005D6305" w14:textId="72518092" w:rsidR="009A5FEE" w:rsidRPr="009A5FEE" w:rsidRDefault="009A5FEE" w:rsidP="009A5FEE">
      <w:pPr>
        <w:pStyle w:val="NoSpacing"/>
        <w:numPr>
          <w:ilvl w:val="0"/>
          <w:numId w:val="9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Took customer orders on POS system while providing excellent customer service.</w:t>
      </w:r>
    </w:p>
    <w:p w14:paraId="5429B82B" w14:textId="77777777" w:rsidR="009A5FEE" w:rsidRDefault="009A5FEE" w:rsidP="00132D17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</w:p>
    <w:p w14:paraId="64C4C88F" w14:textId="40DD7681" w:rsidR="00C1177E" w:rsidRPr="00C1177E" w:rsidRDefault="00802015" w:rsidP="00132D17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b/>
          <w:sz w:val="24"/>
          <w:szCs w:val="24"/>
        </w:rPr>
      </w:pPr>
      <w:r w:rsidRPr="005E7C38">
        <w:rPr>
          <w:rFonts w:cstheme="minorHAnsi"/>
          <w:b/>
          <w:bCs/>
          <w:sz w:val="24"/>
          <w:szCs w:val="24"/>
        </w:rPr>
        <w:t>Backend Worker and Receptionist (Summer Position)</w:t>
      </w:r>
      <w:r w:rsidR="00C1177E" w:rsidRPr="00C1177E">
        <w:rPr>
          <w:rFonts w:cstheme="minorHAnsi"/>
          <w:b/>
          <w:sz w:val="24"/>
          <w:szCs w:val="24"/>
        </w:rPr>
        <w:tab/>
      </w:r>
      <w:r w:rsidR="000A65AC">
        <w:rPr>
          <w:rFonts w:cstheme="minorHAnsi"/>
          <w:sz w:val="24"/>
          <w:szCs w:val="24"/>
        </w:rPr>
        <w:t>Vancouver, BC</w:t>
      </w:r>
    </w:p>
    <w:p w14:paraId="6C4F04B1" w14:textId="14E774DC" w:rsidR="00C1177E" w:rsidRPr="00C1177E" w:rsidRDefault="00802015" w:rsidP="00132D17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Artee Screen-printing &amp; Embroidery</w:t>
      </w:r>
      <w:r w:rsidR="00C1177E" w:rsidRPr="00C1177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June 2021 – September 2022</w:t>
      </w:r>
    </w:p>
    <w:p w14:paraId="730C5983" w14:textId="77777777" w:rsidR="00802015" w:rsidRPr="00802015" w:rsidRDefault="00802015" w:rsidP="00802015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802015">
        <w:rPr>
          <w:rFonts w:cstheme="minorHAnsi"/>
          <w:sz w:val="24"/>
          <w:szCs w:val="24"/>
        </w:rPr>
        <w:t>Ensured that orders are correct and prepared them for the screen-printing process</w:t>
      </w:r>
    </w:p>
    <w:p w14:paraId="3BD2F212" w14:textId="77777777" w:rsidR="00802015" w:rsidRPr="00802015" w:rsidRDefault="00802015" w:rsidP="00802015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802015">
        <w:rPr>
          <w:rFonts w:cstheme="minorHAnsi"/>
          <w:sz w:val="24"/>
          <w:szCs w:val="24"/>
        </w:rPr>
        <w:t>Preform quality control to ensure that each shirt is up to standard.</w:t>
      </w:r>
    </w:p>
    <w:p w14:paraId="269D8391" w14:textId="77777777" w:rsidR="00802015" w:rsidRPr="00802015" w:rsidRDefault="00802015" w:rsidP="00802015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802015">
        <w:rPr>
          <w:rFonts w:cstheme="minorHAnsi"/>
          <w:sz w:val="24"/>
          <w:szCs w:val="24"/>
        </w:rPr>
        <w:t>Worked with shipping and receiving to make sure the orders are delivered in a timely manner.</w:t>
      </w:r>
    </w:p>
    <w:p w14:paraId="65BC358E" w14:textId="19470DCA" w:rsidR="00802015" w:rsidRPr="00D3189C" w:rsidRDefault="00802015" w:rsidP="00D3189C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802015">
        <w:rPr>
          <w:rFonts w:cstheme="minorHAnsi"/>
          <w:sz w:val="24"/>
          <w:szCs w:val="24"/>
        </w:rPr>
        <w:t>Answered calls and inquiries for our printing business, as well as assisted customers who walked in.</w:t>
      </w:r>
    </w:p>
    <w:p w14:paraId="25D50189" w14:textId="58A32CCF" w:rsidR="00D3189C" w:rsidRPr="00C1177E" w:rsidRDefault="00D3189C" w:rsidP="00D3189C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Receptionist</w:t>
      </w:r>
      <w:r w:rsidRPr="00C1177E">
        <w:rPr>
          <w:rFonts w:cstheme="minorHAnsi"/>
          <w:b/>
          <w:sz w:val="24"/>
          <w:szCs w:val="24"/>
        </w:rPr>
        <w:tab/>
      </w:r>
      <w:r w:rsidRPr="00C1177E">
        <w:rPr>
          <w:rFonts w:cstheme="minorHAnsi"/>
          <w:sz w:val="24"/>
          <w:szCs w:val="24"/>
        </w:rPr>
        <w:t>Calgary, Alberta</w:t>
      </w:r>
    </w:p>
    <w:p w14:paraId="77A8A7D4" w14:textId="2AC633BF" w:rsidR="00D3189C" w:rsidRPr="00C1177E" w:rsidRDefault="00D3189C" w:rsidP="00D3189C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Standard Piano</w:t>
      </w:r>
      <w:r w:rsidRPr="00C1177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June 2</w:t>
      </w:r>
      <w:r w:rsidR="000C2F00">
        <w:rPr>
          <w:rFonts w:cstheme="minorHAnsi"/>
          <w:sz w:val="24"/>
          <w:szCs w:val="24"/>
        </w:rPr>
        <w:t>018</w:t>
      </w:r>
      <w:r>
        <w:rPr>
          <w:rFonts w:cstheme="minorHAnsi"/>
          <w:sz w:val="24"/>
          <w:szCs w:val="24"/>
        </w:rPr>
        <w:t xml:space="preserve"> – </w:t>
      </w:r>
      <w:r w:rsidR="000C2F00">
        <w:rPr>
          <w:rFonts w:cstheme="minorHAnsi"/>
          <w:sz w:val="24"/>
          <w:szCs w:val="24"/>
        </w:rPr>
        <w:t>August 2020</w:t>
      </w:r>
    </w:p>
    <w:p w14:paraId="0EB08181" w14:textId="77777777" w:rsidR="00D3189C" w:rsidRPr="00D3189C" w:rsidRDefault="00D3189C" w:rsidP="00D3189C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D3189C">
        <w:rPr>
          <w:rFonts w:cstheme="minorHAnsi"/>
          <w:sz w:val="24"/>
          <w:szCs w:val="24"/>
        </w:rPr>
        <w:t>Answered phone calls and emails to book timeslots for tuning appointments.</w:t>
      </w:r>
    </w:p>
    <w:p w14:paraId="4DD04B80" w14:textId="77777777" w:rsidR="00D3189C" w:rsidRPr="00D3189C" w:rsidRDefault="00D3189C" w:rsidP="00D3189C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D3189C">
        <w:rPr>
          <w:rFonts w:cstheme="minorHAnsi"/>
          <w:sz w:val="24"/>
          <w:szCs w:val="24"/>
        </w:rPr>
        <w:t>Organized office workspaces and ensured general cleanliness.</w:t>
      </w:r>
    </w:p>
    <w:p w14:paraId="4AED5487" w14:textId="77777777" w:rsidR="00D3189C" w:rsidRPr="00D3189C" w:rsidRDefault="00D3189C" w:rsidP="00D3189C">
      <w:pPr>
        <w:pStyle w:val="NoSpacing"/>
        <w:numPr>
          <w:ilvl w:val="0"/>
          <w:numId w:val="14"/>
        </w:numPr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</w:pPr>
      <w:r w:rsidRPr="00D3189C">
        <w:rPr>
          <w:rFonts w:cstheme="minorHAnsi"/>
          <w:sz w:val="24"/>
          <w:szCs w:val="24"/>
        </w:rPr>
        <w:t>Assisted with physical duties while moving and checking inventory.</w:t>
      </w:r>
    </w:p>
    <w:p w14:paraId="51F064FB" w14:textId="77777777" w:rsidR="00802015" w:rsidRDefault="00802015" w:rsidP="00132D17">
      <w:pPr>
        <w:pStyle w:val="NoSpacing"/>
        <w:tabs>
          <w:tab w:val="left" w:pos="851"/>
          <w:tab w:val="right" w:pos="10530"/>
        </w:tabs>
        <w:spacing w:before="0"/>
        <w:rPr>
          <w:rFonts w:cstheme="minorHAnsi"/>
          <w:sz w:val="24"/>
          <w:szCs w:val="24"/>
        </w:rPr>
      </w:pPr>
    </w:p>
    <w:p w14:paraId="7FBCC760" w14:textId="5834A19C" w:rsidR="00CF0318" w:rsidRPr="004C20CE" w:rsidRDefault="00CF0318" w:rsidP="00D3189C">
      <w:pPr>
        <w:pStyle w:val="NoSpacing"/>
        <w:tabs>
          <w:tab w:val="left" w:pos="851"/>
          <w:tab w:val="right" w:pos="9356"/>
        </w:tabs>
        <w:spacing w:before="0"/>
        <w:rPr>
          <w:rFonts w:cstheme="minorHAnsi"/>
          <w:b/>
          <w:sz w:val="24"/>
          <w:szCs w:val="24"/>
        </w:rPr>
      </w:pPr>
    </w:p>
    <w:p w14:paraId="7FBCC764" w14:textId="77777777" w:rsidR="00691DC6" w:rsidRPr="00AF64F8" w:rsidRDefault="00691DC6" w:rsidP="00691DC6">
      <w:pPr>
        <w:pStyle w:val="NoSpacing"/>
        <w:tabs>
          <w:tab w:val="left" w:pos="851"/>
          <w:tab w:val="right" w:pos="9356"/>
        </w:tabs>
        <w:spacing w:before="0"/>
        <w:rPr>
          <w:rFonts w:cstheme="minorHAnsi"/>
          <w:sz w:val="18"/>
          <w:szCs w:val="18"/>
        </w:rPr>
      </w:pPr>
    </w:p>
    <w:p w14:paraId="7FBCC769" w14:textId="344EF52F" w:rsidR="00B008A4" w:rsidRPr="00376EAE" w:rsidRDefault="00B008A4" w:rsidP="00376EAE">
      <w:pPr>
        <w:pStyle w:val="NoSpacing"/>
        <w:tabs>
          <w:tab w:val="left" w:pos="851"/>
          <w:tab w:val="right" w:pos="9356"/>
        </w:tabs>
        <w:spacing w:before="0"/>
        <w:rPr>
          <w:rFonts w:cstheme="minorHAnsi"/>
          <w:sz w:val="24"/>
          <w:szCs w:val="24"/>
        </w:rPr>
        <w:sectPr w:rsidR="00B008A4" w:rsidRPr="00376EAE" w:rsidSect="00B008A4">
          <w:headerReference w:type="default" r:id="rId9"/>
          <w:pgSz w:w="12240" w:h="15840"/>
          <w:pgMar w:top="720" w:right="720" w:bottom="0" w:left="720" w:header="360" w:footer="432" w:gutter="0"/>
          <w:cols w:space="708"/>
          <w:docGrid w:linePitch="360"/>
        </w:sectPr>
      </w:pPr>
    </w:p>
    <w:p w14:paraId="7FBCC77C" w14:textId="4B5103C5" w:rsidR="0092711E" w:rsidRPr="004C20CE" w:rsidRDefault="0092711E" w:rsidP="00B008A4">
      <w:pPr>
        <w:tabs>
          <w:tab w:val="center" w:pos="4320"/>
          <w:tab w:val="right" w:pos="9360"/>
        </w:tabs>
        <w:spacing w:after="0"/>
        <w:jc w:val="both"/>
        <w:rPr>
          <w:rFonts w:cstheme="minorHAnsi"/>
          <w:sz w:val="24"/>
          <w:szCs w:val="24"/>
        </w:rPr>
      </w:pPr>
    </w:p>
    <w:sectPr w:rsidR="0092711E" w:rsidRPr="004C20CE" w:rsidSect="00FC6E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78786" w14:textId="77777777" w:rsidR="00DF3052" w:rsidRDefault="00DF3052" w:rsidP="00B37DB4">
      <w:pPr>
        <w:spacing w:after="0" w:line="240" w:lineRule="auto"/>
      </w:pPr>
      <w:r>
        <w:separator/>
      </w:r>
    </w:p>
  </w:endnote>
  <w:endnote w:type="continuationSeparator" w:id="0">
    <w:p w14:paraId="01384CBB" w14:textId="77777777" w:rsidR="00DF3052" w:rsidRDefault="00DF3052" w:rsidP="00B3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C786" w14:textId="77777777" w:rsidR="00C95EA4" w:rsidRDefault="00C95E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C787" w14:textId="77777777" w:rsidR="00C95EA4" w:rsidRDefault="00C95E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C789" w14:textId="77777777" w:rsidR="00C95EA4" w:rsidRDefault="00C95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2982" w14:textId="77777777" w:rsidR="00DF3052" w:rsidRDefault="00DF3052" w:rsidP="00B37DB4">
      <w:pPr>
        <w:spacing w:after="0" w:line="240" w:lineRule="auto"/>
      </w:pPr>
      <w:r>
        <w:separator/>
      </w:r>
    </w:p>
  </w:footnote>
  <w:footnote w:type="continuationSeparator" w:id="0">
    <w:p w14:paraId="66C0FCFC" w14:textId="77777777" w:rsidR="00DF3052" w:rsidRDefault="00DF3052" w:rsidP="00B37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C781" w14:textId="76F454D0" w:rsidR="002231DF" w:rsidRPr="00ED29F3" w:rsidRDefault="008568FE" w:rsidP="00132D17">
    <w:pPr>
      <w:pStyle w:val="Header"/>
      <w:tabs>
        <w:tab w:val="clear" w:pos="4680"/>
        <w:tab w:val="clear" w:pos="9360"/>
        <w:tab w:val="right" w:pos="10530"/>
      </w:tabs>
      <w:rPr>
        <w:rFonts w:cstheme="minorHAnsi"/>
      </w:rPr>
    </w:pPr>
    <w:r w:rsidRPr="008568FE">
      <w:rPr>
        <w:rFonts w:ascii="Times New Roman" w:hAnsi="Times New Roman" w:cs="Times New Roman"/>
        <w:noProof/>
        <w:lang w:eastAsia="en-C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FBCC78A" wp14:editId="5F9DDCAD">
              <wp:simplePos x="0" y="0"/>
              <wp:positionH relativeFrom="margin">
                <wp:posOffset>-118745</wp:posOffset>
              </wp:positionH>
              <wp:positionV relativeFrom="paragraph">
                <wp:posOffset>79679</wp:posOffset>
              </wp:positionV>
              <wp:extent cx="2948025" cy="490118"/>
              <wp:effectExtent l="0" t="0" r="24130" b="2476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8025" cy="4901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CC78C" w14:textId="3298BB6D" w:rsidR="008568FE" w:rsidRPr="00802015" w:rsidRDefault="00802015" w:rsidP="008568FE">
                          <w:pPr>
                            <w:rPr>
                              <w:rFonts w:ascii="Times New Roman" w:hAnsi="Times New Roman" w:cs="Times New Roman"/>
                              <w:b/>
                              <w:sz w:val="56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56"/>
                              <w:szCs w:val="48"/>
                              <w:lang w:val="en-US"/>
                            </w:rPr>
                            <w:t>Kingsley Chai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CC7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9.35pt;margin-top:6.25pt;width:232.15pt;height:38.6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" strokecolor="white [3212]">
              <v:textbox>
                <w:txbxContent>
                  <w:p w14:paraId="7FBCC78C" w14:textId="3298BB6D" w:rsidR="008568FE" w:rsidRPr="00802015" w:rsidRDefault="00802015" w:rsidP="008568FE">
                    <w:pPr>
                      <w:rPr>
                        <w:rFonts w:ascii="Times New Roman" w:hAnsi="Times New Roman" w:cs="Times New Roman"/>
                        <w:b/>
                        <w:sz w:val="56"/>
                        <w:szCs w:val="4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56"/>
                        <w:szCs w:val="48"/>
                        <w:lang w:val="en-US"/>
                      </w:rPr>
                      <w:t>Kingsley Chai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</w:rPr>
      <w:tab/>
    </w:r>
    <w:r w:rsidR="00802015">
      <w:rPr>
        <w:rFonts w:cstheme="minorHAnsi"/>
      </w:rPr>
      <w:t>4236 Granville St</w:t>
    </w:r>
  </w:p>
  <w:p w14:paraId="7FBCC782" w14:textId="7027F84F" w:rsidR="008568FE" w:rsidRPr="00ED29F3" w:rsidRDefault="008568FE" w:rsidP="00132D17">
    <w:pPr>
      <w:pStyle w:val="Header"/>
      <w:tabs>
        <w:tab w:val="clear" w:pos="4680"/>
        <w:tab w:val="clear" w:pos="9360"/>
        <w:tab w:val="right" w:pos="10530"/>
      </w:tabs>
      <w:rPr>
        <w:rFonts w:cstheme="minorHAnsi"/>
      </w:rPr>
    </w:pPr>
    <w:r>
      <w:rPr>
        <w:rFonts w:ascii="Times New Roman" w:hAnsi="Times New Roman" w:cs="Times New Roman"/>
      </w:rPr>
      <w:tab/>
    </w:r>
    <w:r w:rsidR="00982307">
      <w:rPr>
        <w:rFonts w:cstheme="minorHAnsi"/>
      </w:rPr>
      <w:t>Vancouver</w:t>
    </w:r>
    <w:r w:rsidRPr="00ED29F3">
      <w:rPr>
        <w:rFonts w:cstheme="minorHAnsi"/>
      </w:rPr>
      <w:t xml:space="preserve">, </w:t>
    </w:r>
    <w:r w:rsidR="00982307">
      <w:rPr>
        <w:rFonts w:cstheme="minorHAnsi"/>
      </w:rPr>
      <w:t>BC</w:t>
    </w:r>
    <w:r w:rsidR="00FC67CA" w:rsidRPr="00ED29F3">
      <w:rPr>
        <w:rFonts w:cstheme="minorHAnsi"/>
      </w:rPr>
      <w:t xml:space="preserve"> </w:t>
    </w:r>
    <w:r w:rsidR="00802015">
      <w:rPr>
        <w:rFonts w:cstheme="minorHAnsi"/>
      </w:rPr>
      <w:t>V6H 3L5</w:t>
    </w:r>
  </w:p>
  <w:p w14:paraId="7FBCC783" w14:textId="0873CBF9" w:rsidR="008568FE" w:rsidRDefault="008568FE" w:rsidP="00132D17">
    <w:pPr>
      <w:pStyle w:val="Header"/>
      <w:tabs>
        <w:tab w:val="clear" w:pos="4680"/>
        <w:tab w:val="clear" w:pos="9360"/>
        <w:tab w:val="right" w:pos="10530"/>
      </w:tabs>
      <w:rPr>
        <w:rFonts w:cstheme="minorHAnsi"/>
      </w:rPr>
    </w:pPr>
    <w:r>
      <w:rPr>
        <w:rFonts w:ascii="Times New Roman" w:hAnsi="Times New Roman" w:cs="Times New Roman"/>
      </w:rPr>
      <w:tab/>
    </w:r>
    <w:r w:rsidRPr="00ED29F3">
      <w:rPr>
        <w:rFonts w:cstheme="minorHAnsi"/>
      </w:rPr>
      <w:t xml:space="preserve">(403) </w:t>
    </w:r>
    <w:r w:rsidR="00802015">
      <w:rPr>
        <w:rFonts w:cstheme="minorHAnsi"/>
      </w:rPr>
      <w:t>671-8974</w:t>
    </w:r>
    <w:r w:rsidRPr="00ED29F3">
      <w:rPr>
        <w:rFonts w:cstheme="minorHAnsi"/>
      </w:rPr>
      <w:t xml:space="preserve"> / </w:t>
    </w:r>
    <w:hyperlink r:id="rId1" w:history="1">
      <w:r w:rsidR="0046051F" w:rsidRPr="00C205A0">
        <w:rPr>
          <w:rStyle w:val="Hyperlink"/>
          <w:rFonts w:cstheme="minorHAnsi"/>
        </w:rPr>
        <w:t>chai.kingsley1@gmail.com</w:t>
      </w:r>
    </w:hyperlink>
  </w:p>
  <w:p w14:paraId="1E36645B" w14:textId="7274CBA6" w:rsidR="0046051F" w:rsidRPr="00ED29F3" w:rsidRDefault="0046051F" w:rsidP="0046051F">
    <w:pPr>
      <w:pStyle w:val="Header"/>
      <w:tabs>
        <w:tab w:val="clear" w:pos="4680"/>
        <w:tab w:val="clear" w:pos="9360"/>
        <w:tab w:val="right" w:pos="10530"/>
      </w:tabs>
      <w:rPr>
        <w:rFonts w:cstheme="minorHAnsi"/>
      </w:rPr>
    </w:pPr>
    <w:r>
      <w:rPr>
        <w:rFonts w:cstheme="minorHAnsi"/>
      </w:rPr>
      <w:tab/>
    </w:r>
    <w:r w:rsidRPr="0046051F">
      <w:rPr>
        <w:rFonts w:cstheme="minorHAnsi"/>
      </w:rPr>
      <w:t>https://www.linkedin.com/in/kingsleychai/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C784" w14:textId="77777777" w:rsidR="00C95EA4" w:rsidRDefault="00C95E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C785" w14:textId="77777777" w:rsidR="0092711E" w:rsidRPr="00B37DB4" w:rsidRDefault="0092711E" w:rsidP="00B37DB4">
    <w:pPr>
      <w:pStyle w:val="Header"/>
      <w:jc w:val="center"/>
      <w:rPr>
        <w:rFonts w:ascii="Times New Roman" w:hAnsi="Times New Roman" w:cs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C788" w14:textId="77777777" w:rsidR="00C95EA4" w:rsidRDefault="00C95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8F5"/>
    <w:multiLevelType w:val="hybridMultilevel"/>
    <w:tmpl w:val="B3D0E7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523C0"/>
    <w:multiLevelType w:val="hybridMultilevel"/>
    <w:tmpl w:val="8976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1C76"/>
    <w:multiLevelType w:val="hybridMultilevel"/>
    <w:tmpl w:val="38325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0EC5"/>
    <w:multiLevelType w:val="hybridMultilevel"/>
    <w:tmpl w:val="0E9A8A3A"/>
    <w:lvl w:ilvl="0" w:tplc="1CCAC6E6">
      <w:numFmt w:val="bullet"/>
      <w:lvlText w:val="-"/>
      <w:lvlJc w:val="left"/>
      <w:pPr>
        <w:ind w:left="1215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2060285E"/>
    <w:multiLevelType w:val="hybridMultilevel"/>
    <w:tmpl w:val="9B48ADD0"/>
    <w:lvl w:ilvl="0" w:tplc="820EC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052DE4"/>
    <w:multiLevelType w:val="hybridMultilevel"/>
    <w:tmpl w:val="7A2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22C1B"/>
    <w:multiLevelType w:val="hybridMultilevel"/>
    <w:tmpl w:val="F5869824"/>
    <w:lvl w:ilvl="0" w:tplc="20666BB4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14501F0"/>
    <w:multiLevelType w:val="hybridMultilevel"/>
    <w:tmpl w:val="E2CE8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5648A"/>
    <w:multiLevelType w:val="hybridMultilevel"/>
    <w:tmpl w:val="2756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67092"/>
    <w:multiLevelType w:val="hybridMultilevel"/>
    <w:tmpl w:val="AE8E136C"/>
    <w:lvl w:ilvl="0" w:tplc="1009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10" w15:restartNumberingAfterBreak="0">
    <w:nsid w:val="584758E5"/>
    <w:multiLevelType w:val="hybridMultilevel"/>
    <w:tmpl w:val="C4A6D108"/>
    <w:lvl w:ilvl="0" w:tplc="05AAB650">
      <w:numFmt w:val="bullet"/>
      <w:lvlText w:val="-"/>
      <w:lvlJc w:val="left"/>
      <w:pPr>
        <w:ind w:left="1215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 w15:restartNumberingAfterBreak="0">
    <w:nsid w:val="5DDE6646"/>
    <w:multiLevelType w:val="hybridMultilevel"/>
    <w:tmpl w:val="7792B45A"/>
    <w:lvl w:ilvl="0" w:tplc="77300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B9B"/>
    <w:multiLevelType w:val="hybridMultilevel"/>
    <w:tmpl w:val="93105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385BE8"/>
    <w:multiLevelType w:val="hybridMultilevel"/>
    <w:tmpl w:val="F500A820"/>
    <w:lvl w:ilvl="0" w:tplc="820EC712">
      <w:start w:val="1"/>
      <w:numFmt w:val="bullet"/>
      <w:lvlText w:val=""/>
      <w:lvlJc w:val="left"/>
      <w:pPr>
        <w:ind w:left="-4278" w:hanging="360"/>
      </w:pPr>
      <w:rPr>
        <w:rFonts w:ascii="Symbol" w:hAnsi="Symbol" w:hint="default"/>
        <w:b w:val="0"/>
      </w:rPr>
    </w:lvl>
    <w:lvl w:ilvl="1" w:tplc="10090003">
      <w:start w:val="1"/>
      <w:numFmt w:val="bullet"/>
      <w:lvlText w:val="o"/>
      <w:lvlJc w:val="left"/>
      <w:pPr>
        <w:ind w:left="-355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-283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-211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-13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-6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482" w:hanging="360"/>
      </w:pPr>
      <w:rPr>
        <w:rFonts w:ascii="Wingdings" w:hAnsi="Wingdings" w:hint="default"/>
      </w:rPr>
    </w:lvl>
  </w:abstractNum>
  <w:abstractNum w:abstractNumId="14" w15:restartNumberingAfterBreak="0">
    <w:nsid w:val="7F1E74FE"/>
    <w:multiLevelType w:val="hybridMultilevel"/>
    <w:tmpl w:val="7D8C0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1786150">
    <w:abstractNumId w:val="0"/>
  </w:num>
  <w:num w:numId="2" w16cid:durableId="1040588396">
    <w:abstractNumId w:val="7"/>
  </w:num>
  <w:num w:numId="3" w16cid:durableId="1068843555">
    <w:abstractNumId w:val="10"/>
  </w:num>
  <w:num w:numId="4" w16cid:durableId="1435200159">
    <w:abstractNumId w:val="3"/>
  </w:num>
  <w:num w:numId="5" w16cid:durableId="803810181">
    <w:abstractNumId w:val="2"/>
  </w:num>
  <w:num w:numId="6" w16cid:durableId="1806893221">
    <w:abstractNumId w:val="11"/>
  </w:num>
  <w:num w:numId="7" w16cid:durableId="548301048">
    <w:abstractNumId w:val="14"/>
  </w:num>
  <w:num w:numId="8" w16cid:durableId="243035777">
    <w:abstractNumId w:val="13"/>
  </w:num>
  <w:num w:numId="9" w16cid:durableId="909118875">
    <w:abstractNumId w:val="4"/>
  </w:num>
  <w:num w:numId="10" w16cid:durableId="742608477">
    <w:abstractNumId w:val="9"/>
  </w:num>
  <w:num w:numId="11" w16cid:durableId="928001888">
    <w:abstractNumId w:val="6"/>
  </w:num>
  <w:num w:numId="12" w16cid:durableId="2031373841">
    <w:abstractNumId w:val="5"/>
  </w:num>
  <w:num w:numId="13" w16cid:durableId="1339580203">
    <w:abstractNumId w:val="1"/>
  </w:num>
  <w:num w:numId="14" w16cid:durableId="184446501">
    <w:abstractNumId w:val="12"/>
  </w:num>
  <w:num w:numId="15" w16cid:durableId="6667862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85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DB4"/>
    <w:rsid w:val="0000645E"/>
    <w:rsid w:val="0000728C"/>
    <w:rsid w:val="0001175A"/>
    <w:rsid w:val="0001177A"/>
    <w:rsid w:val="00015B0C"/>
    <w:rsid w:val="00020686"/>
    <w:rsid w:val="00022660"/>
    <w:rsid w:val="00024076"/>
    <w:rsid w:val="00027271"/>
    <w:rsid w:val="00043EF4"/>
    <w:rsid w:val="00044C2D"/>
    <w:rsid w:val="00046D6C"/>
    <w:rsid w:val="00051FEF"/>
    <w:rsid w:val="000521F7"/>
    <w:rsid w:val="000530E2"/>
    <w:rsid w:val="00055252"/>
    <w:rsid w:val="00063DB9"/>
    <w:rsid w:val="00064952"/>
    <w:rsid w:val="00067023"/>
    <w:rsid w:val="00072CF6"/>
    <w:rsid w:val="000800A3"/>
    <w:rsid w:val="000845EB"/>
    <w:rsid w:val="0009208B"/>
    <w:rsid w:val="000A3E8C"/>
    <w:rsid w:val="000A65AC"/>
    <w:rsid w:val="000A7C61"/>
    <w:rsid w:val="000B4AFC"/>
    <w:rsid w:val="000B7D01"/>
    <w:rsid w:val="000C2F00"/>
    <w:rsid w:val="000C5B96"/>
    <w:rsid w:val="000D3E9F"/>
    <w:rsid w:val="000E069C"/>
    <w:rsid w:val="000E1041"/>
    <w:rsid w:val="000E3779"/>
    <w:rsid w:val="000E4CA3"/>
    <w:rsid w:val="000E5C2B"/>
    <w:rsid w:val="000E61B0"/>
    <w:rsid w:val="00110DD4"/>
    <w:rsid w:val="0011248A"/>
    <w:rsid w:val="001160E2"/>
    <w:rsid w:val="00121E51"/>
    <w:rsid w:val="0012369F"/>
    <w:rsid w:val="001252FC"/>
    <w:rsid w:val="00132D17"/>
    <w:rsid w:val="0015018E"/>
    <w:rsid w:val="0015611D"/>
    <w:rsid w:val="001632A2"/>
    <w:rsid w:val="001638A7"/>
    <w:rsid w:val="0016604B"/>
    <w:rsid w:val="00173DDF"/>
    <w:rsid w:val="0017447F"/>
    <w:rsid w:val="00193E9D"/>
    <w:rsid w:val="001A3292"/>
    <w:rsid w:val="001A737E"/>
    <w:rsid w:val="001B37C3"/>
    <w:rsid w:val="001B626C"/>
    <w:rsid w:val="001B65A4"/>
    <w:rsid w:val="001C30AA"/>
    <w:rsid w:val="001C429A"/>
    <w:rsid w:val="001F5148"/>
    <w:rsid w:val="001F5390"/>
    <w:rsid w:val="00203F71"/>
    <w:rsid w:val="00203FCF"/>
    <w:rsid w:val="00222C16"/>
    <w:rsid w:val="002231DF"/>
    <w:rsid w:val="00223B21"/>
    <w:rsid w:val="00231B5F"/>
    <w:rsid w:val="002378C5"/>
    <w:rsid w:val="002408B1"/>
    <w:rsid w:val="0024580E"/>
    <w:rsid w:val="00251CE7"/>
    <w:rsid w:val="002629E8"/>
    <w:rsid w:val="002669AF"/>
    <w:rsid w:val="00272112"/>
    <w:rsid w:val="00275C99"/>
    <w:rsid w:val="00296286"/>
    <w:rsid w:val="002A2DDC"/>
    <w:rsid w:val="002A5B98"/>
    <w:rsid w:val="002A7B7A"/>
    <w:rsid w:val="002B01A3"/>
    <w:rsid w:val="002B37F7"/>
    <w:rsid w:val="002C7921"/>
    <w:rsid w:val="002D13B0"/>
    <w:rsid w:val="002D5ACF"/>
    <w:rsid w:val="002D78E1"/>
    <w:rsid w:val="002E0EDB"/>
    <w:rsid w:val="002F5163"/>
    <w:rsid w:val="00304F8A"/>
    <w:rsid w:val="0031093D"/>
    <w:rsid w:val="003226E6"/>
    <w:rsid w:val="003268D6"/>
    <w:rsid w:val="00331818"/>
    <w:rsid w:val="003377F1"/>
    <w:rsid w:val="0034017C"/>
    <w:rsid w:val="00343A91"/>
    <w:rsid w:val="00343E23"/>
    <w:rsid w:val="0035166C"/>
    <w:rsid w:val="00363EA7"/>
    <w:rsid w:val="0036504D"/>
    <w:rsid w:val="00365194"/>
    <w:rsid w:val="003655D6"/>
    <w:rsid w:val="00370E79"/>
    <w:rsid w:val="0037456C"/>
    <w:rsid w:val="00376EAE"/>
    <w:rsid w:val="0038141E"/>
    <w:rsid w:val="00394461"/>
    <w:rsid w:val="00396AF0"/>
    <w:rsid w:val="00397EDC"/>
    <w:rsid w:val="003A002D"/>
    <w:rsid w:val="003B6608"/>
    <w:rsid w:val="003B7A61"/>
    <w:rsid w:val="003C0A1B"/>
    <w:rsid w:val="003C169D"/>
    <w:rsid w:val="003C30EC"/>
    <w:rsid w:val="003D61A7"/>
    <w:rsid w:val="003E4F77"/>
    <w:rsid w:val="003E63FE"/>
    <w:rsid w:val="003F0B00"/>
    <w:rsid w:val="003F197A"/>
    <w:rsid w:val="003F655A"/>
    <w:rsid w:val="003F6680"/>
    <w:rsid w:val="004021B8"/>
    <w:rsid w:val="0041064C"/>
    <w:rsid w:val="00422DAB"/>
    <w:rsid w:val="00423987"/>
    <w:rsid w:val="00423ABC"/>
    <w:rsid w:val="00424B36"/>
    <w:rsid w:val="00424D29"/>
    <w:rsid w:val="004261BD"/>
    <w:rsid w:val="00426876"/>
    <w:rsid w:val="004331C9"/>
    <w:rsid w:val="0044036F"/>
    <w:rsid w:val="00442E6E"/>
    <w:rsid w:val="00443BCD"/>
    <w:rsid w:val="004468AA"/>
    <w:rsid w:val="00451905"/>
    <w:rsid w:val="00452F47"/>
    <w:rsid w:val="00454DA1"/>
    <w:rsid w:val="004558C0"/>
    <w:rsid w:val="00455DEC"/>
    <w:rsid w:val="00456AF9"/>
    <w:rsid w:val="0046051F"/>
    <w:rsid w:val="00460A0A"/>
    <w:rsid w:val="00465CC2"/>
    <w:rsid w:val="00470EDD"/>
    <w:rsid w:val="004740C5"/>
    <w:rsid w:val="004760E2"/>
    <w:rsid w:val="00484A82"/>
    <w:rsid w:val="00490BB6"/>
    <w:rsid w:val="00491428"/>
    <w:rsid w:val="004923DB"/>
    <w:rsid w:val="004928AB"/>
    <w:rsid w:val="004935C1"/>
    <w:rsid w:val="004A6F7D"/>
    <w:rsid w:val="004B2010"/>
    <w:rsid w:val="004B202B"/>
    <w:rsid w:val="004C20CE"/>
    <w:rsid w:val="004C5593"/>
    <w:rsid w:val="004D25A7"/>
    <w:rsid w:val="004D3946"/>
    <w:rsid w:val="004D57F1"/>
    <w:rsid w:val="004E111A"/>
    <w:rsid w:val="004F63D0"/>
    <w:rsid w:val="0050447A"/>
    <w:rsid w:val="00507929"/>
    <w:rsid w:val="00515057"/>
    <w:rsid w:val="00523014"/>
    <w:rsid w:val="00531467"/>
    <w:rsid w:val="005324E7"/>
    <w:rsid w:val="00542DEA"/>
    <w:rsid w:val="00551CA7"/>
    <w:rsid w:val="0055389F"/>
    <w:rsid w:val="0055598B"/>
    <w:rsid w:val="005702EC"/>
    <w:rsid w:val="005703BC"/>
    <w:rsid w:val="005763D5"/>
    <w:rsid w:val="00594130"/>
    <w:rsid w:val="005A02DF"/>
    <w:rsid w:val="005A0847"/>
    <w:rsid w:val="005A7BC7"/>
    <w:rsid w:val="005B128D"/>
    <w:rsid w:val="005B4EA7"/>
    <w:rsid w:val="005B4EEE"/>
    <w:rsid w:val="005D06DD"/>
    <w:rsid w:val="005E1836"/>
    <w:rsid w:val="005E3830"/>
    <w:rsid w:val="005E7C38"/>
    <w:rsid w:val="005F5282"/>
    <w:rsid w:val="00601884"/>
    <w:rsid w:val="00601A62"/>
    <w:rsid w:val="0062082B"/>
    <w:rsid w:val="00621ECE"/>
    <w:rsid w:val="00640127"/>
    <w:rsid w:val="00640E2E"/>
    <w:rsid w:val="00642186"/>
    <w:rsid w:val="0065024E"/>
    <w:rsid w:val="0065594A"/>
    <w:rsid w:val="00656133"/>
    <w:rsid w:val="006629A1"/>
    <w:rsid w:val="00662F8B"/>
    <w:rsid w:val="006679DE"/>
    <w:rsid w:val="00673CC4"/>
    <w:rsid w:val="00675BD9"/>
    <w:rsid w:val="0067758A"/>
    <w:rsid w:val="006842BB"/>
    <w:rsid w:val="006866D3"/>
    <w:rsid w:val="00686891"/>
    <w:rsid w:val="00691DC6"/>
    <w:rsid w:val="00693CA8"/>
    <w:rsid w:val="006A09EB"/>
    <w:rsid w:val="006A6D72"/>
    <w:rsid w:val="006A7C6B"/>
    <w:rsid w:val="006B162F"/>
    <w:rsid w:val="006C0B72"/>
    <w:rsid w:val="006D02BE"/>
    <w:rsid w:val="006D09A2"/>
    <w:rsid w:val="006D5286"/>
    <w:rsid w:val="006D6E26"/>
    <w:rsid w:val="006E237C"/>
    <w:rsid w:val="006F0578"/>
    <w:rsid w:val="006F3AF1"/>
    <w:rsid w:val="006F48FF"/>
    <w:rsid w:val="0071353F"/>
    <w:rsid w:val="00722CA8"/>
    <w:rsid w:val="00727930"/>
    <w:rsid w:val="00730F84"/>
    <w:rsid w:val="00736F94"/>
    <w:rsid w:val="00742786"/>
    <w:rsid w:val="0074654B"/>
    <w:rsid w:val="00750723"/>
    <w:rsid w:val="00750983"/>
    <w:rsid w:val="00756B2B"/>
    <w:rsid w:val="00760AC1"/>
    <w:rsid w:val="007708E7"/>
    <w:rsid w:val="007720C1"/>
    <w:rsid w:val="00775ED3"/>
    <w:rsid w:val="00793303"/>
    <w:rsid w:val="007A1F29"/>
    <w:rsid w:val="007A5B8B"/>
    <w:rsid w:val="007A7641"/>
    <w:rsid w:val="007B0107"/>
    <w:rsid w:val="007B0B15"/>
    <w:rsid w:val="007B5FDF"/>
    <w:rsid w:val="007C1F62"/>
    <w:rsid w:val="007D0C34"/>
    <w:rsid w:val="007D5162"/>
    <w:rsid w:val="007D59A3"/>
    <w:rsid w:val="007E1B34"/>
    <w:rsid w:val="007F0D43"/>
    <w:rsid w:val="007F17C9"/>
    <w:rsid w:val="007F4B10"/>
    <w:rsid w:val="0080123D"/>
    <w:rsid w:val="00802015"/>
    <w:rsid w:val="00804ECB"/>
    <w:rsid w:val="008065CE"/>
    <w:rsid w:val="00815F1B"/>
    <w:rsid w:val="00817CD6"/>
    <w:rsid w:val="00821EAA"/>
    <w:rsid w:val="008235F2"/>
    <w:rsid w:val="00826A80"/>
    <w:rsid w:val="00827E9E"/>
    <w:rsid w:val="008332C2"/>
    <w:rsid w:val="00851A87"/>
    <w:rsid w:val="00856481"/>
    <w:rsid w:val="008568FE"/>
    <w:rsid w:val="008642BB"/>
    <w:rsid w:val="00866157"/>
    <w:rsid w:val="008703B6"/>
    <w:rsid w:val="008713A9"/>
    <w:rsid w:val="00874178"/>
    <w:rsid w:val="00874D05"/>
    <w:rsid w:val="00882517"/>
    <w:rsid w:val="00896F53"/>
    <w:rsid w:val="008A4B43"/>
    <w:rsid w:val="008A6C9A"/>
    <w:rsid w:val="008A7B42"/>
    <w:rsid w:val="008B2174"/>
    <w:rsid w:val="008B26DC"/>
    <w:rsid w:val="008B4F6A"/>
    <w:rsid w:val="008C0284"/>
    <w:rsid w:val="008C4B78"/>
    <w:rsid w:val="008D0B4E"/>
    <w:rsid w:val="008D34B2"/>
    <w:rsid w:val="008D7BEF"/>
    <w:rsid w:val="008E0603"/>
    <w:rsid w:val="008E1B7C"/>
    <w:rsid w:val="008E4EEB"/>
    <w:rsid w:val="008F0078"/>
    <w:rsid w:val="008F16A8"/>
    <w:rsid w:val="008F34A0"/>
    <w:rsid w:val="008F4B81"/>
    <w:rsid w:val="00900F06"/>
    <w:rsid w:val="00903758"/>
    <w:rsid w:val="00906441"/>
    <w:rsid w:val="00906BE0"/>
    <w:rsid w:val="00913905"/>
    <w:rsid w:val="00913C94"/>
    <w:rsid w:val="009152B8"/>
    <w:rsid w:val="009157AE"/>
    <w:rsid w:val="00916268"/>
    <w:rsid w:val="009165D0"/>
    <w:rsid w:val="00922BCD"/>
    <w:rsid w:val="00924E28"/>
    <w:rsid w:val="0092711E"/>
    <w:rsid w:val="00927DE7"/>
    <w:rsid w:val="0093439C"/>
    <w:rsid w:val="009425EE"/>
    <w:rsid w:val="009441D9"/>
    <w:rsid w:val="009456E2"/>
    <w:rsid w:val="00950E5E"/>
    <w:rsid w:val="0095106F"/>
    <w:rsid w:val="009521E4"/>
    <w:rsid w:val="00955C67"/>
    <w:rsid w:val="00956FB7"/>
    <w:rsid w:val="00961223"/>
    <w:rsid w:val="00964F58"/>
    <w:rsid w:val="009663D4"/>
    <w:rsid w:val="00967F5A"/>
    <w:rsid w:val="009729D0"/>
    <w:rsid w:val="00976F21"/>
    <w:rsid w:val="00982307"/>
    <w:rsid w:val="009857B6"/>
    <w:rsid w:val="0099194A"/>
    <w:rsid w:val="00992F8A"/>
    <w:rsid w:val="00993321"/>
    <w:rsid w:val="00994401"/>
    <w:rsid w:val="00996C12"/>
    <w:rsid w:val="009A5339"/>
    <w:rsid w:val="009A5FEE"/>
    <w:rsid w:val="009A7DEF"/>
    <w:rsid w:val="009B409F"/>
    <w:rsid w:val="009C1E97"/>
    <w:rsid w:val="009C32DD"/>
    <w:rsid w:val="009C4216"/>
    <w:rsid w:val="009C609D"/>
    <w:rsid w:val="009C6D74"/>
    <w:rsid w:val="009D19C1"/>
    <w:rsid w:val="009D2023"/>
    <w:rsid w:val="009D5834"/>
    <w:rsid w:val="009E28CC"/>
    <w:rsid w:val="009E6263"/>
    <w:rsid w:val="009E7800"/>
    <w:rsid w:val="009E7B0D"/>
    <w:rsid w:val="009F1B2D"/>
    <w:rsid w:val="009F39E9"/>
    <w:rsid w:val="009F60F8"/>
    <w:rsid w:val="009F7E6A"/>
    <w:rsid w:val="00A01582"/>
    <w:rsid w:val="00A02AD3"/>
    <w:rsid w:val="00A107EA"/>
    <w:rsid w:val="00A1219A"/>
    <w:rsid w:val="00A13FA0"/>
    <w:rsid w:val="00A15273"/>
    <w:rsid w:val="00A30A5C"/>
    <w:rsid w:val="00A3272D"/>
    <w:rsid w:val="00A33C6E"/>
    <w:rsid w:val="00A3765B"/>
    <w:rsid w:val="00A41376"/>
    <w:rsid w:val="00A51422"/>
    <w:rsid w:val="00A54010"/>
    <w:rsid w:val="00A5412A"/>
    <w:rsid w:val="00A57029"/>
    <w:rsid w:val="00A60A38"/>
    <w:rsid w:val="00A60BEC"/>
    <w:rsid w:val="00A615CC"/>
    <w:rsid w:val="00A6304A"/>
    <w:rsid w:val="00A679B2"/>
    <w:rsid w:val="00A71220"/>
    <w:rsid w:val="00A75A94"/>
    <w:rsid w:val="00A80346"/>
    <w:rsid w:val="00A84554"/>
    <w:rsid w:val="00A92A56"/>
    <w:rsid w:val="00A9416B"/>
    <w:rsid w:val="00AB4514"/>
    <w:rsid w:val="00AB6892"/>
    <w:rsid w:val="00AB73DA"/>
    <w:rsid w:val="00AC41D0"/>
    <w:rsid w:val="00AC660C"/>
    <w:rsid w:val="00AC7BC5"/>
    <w:rsid w:val="00AD5FEF"/>
    <w:rsid w:val="00AF16EF"/>
    <w:rsid w:val="00AF62E3"/>
    <w:rsid w:val="00AF64F8"/>
    <w:rsid w:val="00B008A4"/>
    <w:rsid w:val="00B11957"/>
    <w:rsid w:val="00B1205D"/>
    <w:rsid w:val="00B12AB0"/>
    <w:rsid w:val="00B1681B"/>
    <w:rsid w:val="00B209D1"/>
    <w:rsid w:val="00B20C92"/>
    <w:rsid w:val="00B20D67"/>
    <w:rsid w:val="00B24F07"/>
    <w:rsid w:val="00B3256F"/>
    <w:rsid w:val="00B3454B"/>
    <w:rsid w:val="00B37DB4"/>
    <w:rsid w:val="00B51378"/>
    <w:rsid w:val="00B51FE2"/>
    <w:rsid w:val="00B5255D"/>
    <w:rsid w:val="00B66DB0"/>
    <w:rsid w:val="00B758ED"/>
    <w:rsid w:val="00BA3E16"/>
    <w:rsid w:val="00BA6FDA"/>
    <w:rsid w:val="00BB403A"/>
    <w:rsid w:val="00BC0826"/>
    <w:rsid w:val="00BC16F9"/>
    <w:rsid w:val="00BC4B1C"/>
    <w:rsid w:val="00BC7A55"/>
    <w:rsid w:val="00BD584B"/>
    <w:rsid w:val="00BD6CB3"/>
    <w:rsid w:val="00BE3ED8"/>
    <w:rsid w:val="00BF30D7"/>
    <w:rsid w:val="00BF6089"/>
    <w:rsid w:val="00C03FDC"/>
    <w:rsid w:val="00C05404"/>
    <w:rsid w:val="00C10D06"/>
    <w:rsid w:val="00C1177E"/>
    <w:rsid w:val="00C13881"/>
    <w:rsid w:val="00C1782A"/>
    <w:rsid w:val="00C301BB"/>
    <w:rsid w:val="00C34E69"/>
    <w:rsid w:val="00C43AFB"/>
    <w:rsid w:val="00C53810"/>
    <w:rsid w:val="00C576BB"/>
    <w:rsid w:val="00C70776"/>
    <w:rsid w:val="00C70D71"/>
    <w:rsid w:val="00C71383"/>
    <w:rsid w:val="00C72F80"/>
    <w:rsid w:val="00C81B65"/>
    <w:rsid w:val="00C83D5B"/>
    <w:rsid w:val="00C85888"/>
    <w:rsid w:val="00C87863"/>
    <w:rsid w:val="00C92C4F"/>
    <w:rsid w:val="00C9428F"/>
    <w:rsid w:val="00C95EA4"/>
    <w:rsid w:val="00CA195A"/>
    <w:rsid w:val="00CA1B0A"/>
    <w:rsid w:val="00CA28BA"/>
    <w:rsid w:val="00CB2878"/>
    <w:rsid w:val="00CB6A10"/>
    <w:rsid w:val="00CC581F"/>
    <w:rsid w:val="00CD0D68"/>
    <w:rsid w:val="00CD5FDA"/>
    <w:rsid w:val="00CE0AEB"/>
    <w:rsid w:val="00CF02A9"/>
    <w:rsid w:val="00CF0318"/>
    <w:rsid w:val="00CF1A33"/>
    <w:rsid w:val="00D0779D"/>
    <w:rsid w:val="00D16971"/>
    <w:rsid w:val="00D2081F"/>
    <w:rsid w:val="00D21E04"/>
    <w:rsid w:val="00D2281F"/>
    <w:rsid w:val="00D2524E"/>
    <w:rsid w:val="00D27F1C"/>
    <w:rsid w:val="00D3189C"/>
    <w:rsid w:val="00D34010"/>
    <w:rsid w:val="00D3687D"/>
    <w:rsid w:val="00D36E9C"/>
    <w:rsid w:val="00D37900"/>
    <w:rsid w:val="00D42118"/>
    <w:rsid w:val="00D44A1E"/>
    <w:rsid w:val="00D5176E"/>
    <w:rsid w:val="00D62847"/>
    <w:rsid w:val="00D6480F"/>
    <w:rsid w:val="00D72FC1"/>
    <w:rsid w:val="00D74492"/>
    <w:rsid w:val="00D74C4E"/>
    <w:rsid w:val="00D778EC"/>
    <w:rsid w:val="00D814BB"/>
    <w:rsid w:val="00D81AA2"/>
    <w:rsid w:val="00D84C57"/>
    <w:rsid w:val="00D85315"/>
    <w:rsid w:val="00D85AF8"/>
    <w:rsid w:val="00DA02EC"/>
    <w:rsid w:val="00DA79C1"/>
    <w:rsid w:val="00DB5FF4"/>
    <w:rsid w:val="00DB64CB"/>
    <w:rsid w:val="00DC10D7"/>
    <w:rsid w:val="00DC30F4"/>
    <w:rsid w:val="00DC44C7"/>
    <w:rsid w:val="00DD161D"/>
    <w:rsid w:val="00DD20E4"/>
    <w:rsid w:val="00DE3401"/>
    <w:rsid w:val="00DE48CC"/>
    <w:rsid w:val="00DF2856"/>
    <w:rsid w:val="00DF3052"/>
    <w:rsid w:val="00E02B64"/>
    <w:rsid w:val="00E15BE4"/>
    <w:rsid w:val="00E337AD"/>
    <w:rsid w:val="00E33951"/>
    <w:rsid w:val="00E448A3"/>
    <w:rsid w:val="00E5781F"/>
    <w:rsid w:val="00E67529"/>
    <w:rsid w:val="00E73220"/>
    <w:rsid w:val="00E84E01"/>
    <w:rsid w:val="00E96397"/>
    <w:rsid w:val="00EA6CF1"/>
    <w:rsid w:val="00EB3E12"/>
    <w:rsid w:val="00EB71F2"/>
    <w:rsid w:val="00ED0B46"/>
    <w:rsid w:val="00ED22CE"/>
    <w:rsid w:val="00ED29F3"/>
    <w:rsid w:val="00ED2C6C"/>
    <w:rsid w:val="00ED58BA"/>
    <w:rsid w:val="00ED7C38"/>
    <w:rsid w:val="00EF74C3"/>
    <w:rsid w:val="00F07349"/>
    <w:rsid w:val="00F20421"/>
    <w:rsid w:val="00F215D0"/>
    <w:rsid w:val="00F26E58"/>
    <w:rsid w:val="00F30D45"/>
    <w:rsid w:val="00F36CCC"/>
    <w:rsid w:val="00F40B41"/>
    <w:rsid w:val="00F424B9"/>
    <w:rsid w:val="00F43EFB"/>
    <w:rsid w:val="00F4475F"/>
    <w:rsid w:val="00F44C70"/>
    <w:rsid w:val="00F579F3"/>
    <w:rsid w:val="00F714F9"/>
    <w:rsid w:val="00F72093"/>
    <w:rsid w:val="00F72126"/>
    <w:rsid w:val="00F73EA3"/>
    <w:rsid w:val="00F87F72"/>
    <w:rsid w:val="00F91985"/>
    <w:rsid w:val="00F93AA6"/>
    <w:rsid w:val="00F95281"/>
    <w:rsid w:val="00FA401C"/>
    <w:rsid w:val="00FB0CE2"/>
    <w:rsid w:val="00FB271B"/>
    <w:rsid w:val="00FB5D2D"/>
    <w:rsid w:val="00FC15B2"/>
    <w:rsid w:val="00FC67CA"/>
    <w:rsid w:val="00FC6EB2"/>
    <w:rsid w:val="00FC701F"/>
    <w:rsid w:val="00FD0313"/>
    <w:rsid w:val="00FD088F"/>
    <w:rsid w:val="00FD1D3A"/>
    <w:rsid w:val="00FD7C4A"/>
    <w:rsid w:val="00FD7FFA"/>
    <w:rsid w:val="00FE3748"/>
    <w:rsid w:val="00FF0847"/>
    <w:rsid w:val="00FF5501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CC742"/>
  <w15:docId w15:val="{B20A902D-3D98-4C6A-9BD5-9793B666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B4"/>
  </w:style>
  <w:style w:type="paragraph" w:styleId="Footer">
    <w:name w:val="footer"/>
    <w:basedOn w:val="Normal"/>
    <w:link w:val="FooterChar"/>
    <w:uiPriority w:val="99"/>
    <w:unhideWhenUsed/>
    <w:rsid w:val="00B37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B4"/>
  </w:style>
  <w:style w:type="paragraph" w:styleId="NoSpacing">
    <w:name w:val="No Spacing"/>
    <w:uiPriority w:val="1"/>
    <w:qFormat/>
    <w:rsid w:val="00B37DB4"/>
    <w:pPr>
      <w:spacing w:before="100"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A5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F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0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i.kingsley1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7148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BC35CB-2E08-7B4E-8307-716A5836FDBA}">
  <we:reference id="wa200001011" version="1.1.0.0" store="en-001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D37E2492-0920-43D6-A9F1-08464EC044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B951A3-E43A-4866-9208-97F35356B26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6389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Pranoto</dc:creator>
  <cp:lastModifiedBy>chai777@student.ubc.ca</cp:lastModifiedBy>
  <cp:revision>7</cp:revision>
  <cp:lastPrinted>2022-10-16T18:23:00Z</cp:lastPrinted>
  <dcterms:created xsi:type="dcterms:W3CDTF">2022-12-08T03:37:00Z</dcterms:created>
  <dcterms:modified xsi:type="dcterms:W3CDTF">2023-03-23T16:31:00Z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documentId_4591</vt:lpwstr>
  </property>
  <property fmtid="{D5CDD505-2E9C-101B-9397-08002B2CF9AE}" pid="3" name="grammarly_documentContext">
    <vt:lpwstr>{"goals":[],"domain":"general","emotions":[],"dialect":"canadian"}</vt:lpwstr>
  </property>
</Properties>
</file>